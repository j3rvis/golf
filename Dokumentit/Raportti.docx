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1F3E" w14:textId="1A01B693" w:rsidR="00DC4E8D" w:rsidRPr="004400A3" w:rsidRDefault="00AB169A" w:rsidP="00F2227C">
      <w:pPr>
        <w:pStyle w:val="Otsikko"/>
      </w:pPr>
      <w:r>
        <w:t>Golf kierroskortti sovellus</w:t>
      </w:r>
    </w:p>
    <w:p w14:paraId="357255FB" w14:textId="10F7A987" w:rsidR="00DC4E8D" w:rsidRPr="00595FEB" w:rsidRDefault="00AB169A" w:rsidP="002A2556">
      <w:pPr>
        <w:pStyle w:val="Kansilehtialanimi"/>
      </w:pPr>
      <w:r>
        <w:t>Harjoitustyö</w:t>
      </w:r>
    </w:p>
    <w:p w14:paraId="7E594A75" w14:textId="77777777" w:rsidR="008D386F" w:rsidRPr="00E1026F" w:rsidRDefault="00532D6E" w:rsidP="00F82F39">
      <w:pPr>
        <w:pStyle w:val="Kansilehtitekij"/>
      </w:pPr>
      <w:r>
        <w:t>Jani Ervalahti AC7686, TTV22SM</w:t>
      </w:r>
    </w:p>
    <w:p w14:paraId="428A6742" w14:textId="55214E71" w:rsidR="00921ACC" w:rsidRPr="00646252" w:rsidRDefault="00AB169A" w:rsidP="001216B1">
      <w:pPr>
        <w:pStyle w:val="KansliehtiOpintotiedot"/>
      </w:pPr>
      <w:r>
        <w:t>Harjoitustyö</w:t>
      </w:r>
    </w:p>
    <w:p w14:paraId="52A83973" w14:textId="5802EE93" w:rsidR="00921ACC" w:rsidRPr="00646252" w:rsidRDefault="00AB169A" w:rsidP="001216B1">
      <w:pPr>
        <w:pStyle w:val="KansliehtiOpintotiedot"/>
      </w:pPr>
      <w:r>
        <w:t xml:space="preserve">Full </w:t>
      </w:r>
      <w:proofErr w:type="spellStart"/>
      <w:r>
        <w:t>stack</w:t>
      </w:r>
      <w:proofErr w:type="spellEnd"/>
      <w:r>
        <w:t xml:space="preserve"> -ohjelmointi</w:t>
      </w:r>
      <w:r w:rsidR="00921ACC" w:rsidRPr="00646252">
        <w:t xml:space="preserve">, </w:t>
      </w:r>
      <w:r>
        <w:t>Pasi Manninen</w:t>
      </w:r>
    </w:p>
    <w:p w14:paraId="1AB0CEE4" w14:textId="42EB7319" w:rsidR="00921ACC" w:rsidRPr="00646252" w:rsidRDefault="00AB169A" w:rsidP="001216B1">
      <w:pPr>
        <w:pStyle w:val="KansliehtiOpintotiedot"/>
      </w:pPr>
      <w:r>
        <w:t>6.12.2022</w:t>
      </w:r>
    </w:p>
    <w:p w14:paraId="0BFDB9B4" w14:textId="5B11A280" w:rsidR="00F1484E" w:rsidRPr="001117A2" w:rsidRDefault="00532D6E" w:rsidP="001216B1">
      <w:pPr>
        <w:pStyle w:val="KansliehtiOpintotiedot"/>
      </w:pPr>
      <w:r>
        <w:t>Tieto- ja viestintätekniikka,</w:t>
      </w:r>
      <w:r w:rsidR="00921ACC" w:rsidRPr="00646252">
        <w:t xml:space="preserve"> </w:t>
      </w:r>
      <w:r w:rsidR="00AB169A">
        <w:t>Informaatio teknologia</w:t>
      </w:r>
    </w:p>
    <w:p w14:paraId="1FC9DCB3" w14:textId="77777777" w:rsidR="00AB0555" w:rsidRDefault="00AB0555" w:rsidP="00F85235">
      <w:pPr>
        <w:sectPr w:rsidR="00AB0555" w:rsidSect="007460D3">
          <w:headerReference w:type="default" r:id="rId11"/>
          <w:footerReference w:type="default" r:id="rId12"/>
          <w:pgSz w:w="11907" w:h="16839" w:code="9"/>
          <w:pgMar w:top="1134" w:right="1134" w:bottom="1134" w:left="1134" w:header="992" w:footer="726" w:gutter="0"/>
          <w:cols w:space="708"/>
          <w:docGrid w:linePitch="360"/>
        </w:sectPr>
      </w:pPr>
    </w:p>
    <w:p w14:paraId="1E247C3F" w14:textId="77777777" w:rsidR="000A6C17" w:rsidRPr="00AB0555" w:rsidRDefault="00AB0555" w:rsidP="00F85235">
      <w:pPr>
        <w:rPr>
          <w:b/>
          <w:bCs/>
        </w:rPr>
      </w:pPr>
      <w:r w:rsidRPr="00AB0555">
        <w:rPr>
          <w:b/>
          <w:bCs/>
        </w:rPr>
        <w:lastRenderedPageBreak/>
        <w:t>Sisältö</w:t>
      </w:r>
    </w:p>
    <w:p w14:paraId="681FF773" w14:textId="6AA673BC" w:rsidR="00BF7D99" w:rsidRDefault="00D11432">
      <w:pPr>
        <w:pStyle w:val="Sisluet1"/>
        <w:tabs>
          <w:tab w:val="left" w:pos="480"/>
          <w:tab w:val="right" w:leader="dot" w:pos="9629"/>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21227686" w:history="1">
        <w:r w:rsidR="00BF7D99" w:rsidRPr="00AA4489">
          <w:rPr>
            <w:rStyle w:val="Hyperlinkki"/>
            <w:noProof/>
            <w:lang w:val="en-US"/>
          </w:rPr>
          <w:t>1</w:t>
        </w:r>
        <w:r w:rsidR="00BF7D99">
          <w:rPr>
            <w:rFonts w:asciiTheme="minorHAnsi" w:eastAsiaTheme="minorEastAsia" w:hAnsiTheme="minorHAnsi" w:cstheme="minorBidi"/>
            <w:b w:val="0"/>
            <w:noProof/>
            <w:sz w:val="22"/>
            <w:szCs w:val="22"/>
          </w:rPr>
          <w:tab/>
        </w:r>
        <w:r w:rsidR="00BF7D99" w:rsidRPr="00AA4489">
          <w:rPr>
            <w:rStyle w:val="Hyperlinkki"/>
            <w:noProof/>
            <w:lang w:val="en-US"/>
          </w:rPr>
          <w:t>Tehtävän kuvaus</w:t>
        </w:r>
        <w:r w:rsidR="00BF7D99">
          <w:rPr>
            <w:noProof/>
            <w:webHidden/>
          </w:rPr>
          <w:tab/>
        </w:r>
        <w:r w:rsidR="00BF7D99">
          <w:rPr>
            <w:noProof/>
            <w:webHidden/>
          </w:rPr>
          <w:fldChar w:fldCharType="begin"/>
        </w:r>
        <w:r w:rsidR="00BF7D99">
          <w:rPr>
            <w:noProof/>
            <w:webHidden/>
          </w:rPr>
          <w:instrText xml:space="preserve"> PAGEREF _Toc121227686 \h </w:instrText>
        </w:r>
        <w:r w:rsidR="00BF7D99">
          <w:rPr>
            <w:noProof/>
            <w:webHidden/>
          </w:rPr>
        </w:r>
        <w:r w:rsidR="00BF7D99">
          <w:rPr>
            <w:noProof/>
            <w:webHidden/>
          </w:rPr>
          <w:fldChar w:fldCharType="separate"/>
        </w:r>
        <w:r w:rsidR="00BF7D99">
          <w:rPr>
            <w:noProof/>
            <w:webHidden/>
          </w:rPr>
          <w:t>1</w:t>
        </w:r>
        <w:r w:rsidR="00BF7D99">
          <w:rPr>
            <w:noProof/>
            <w:webHidden/>
          </w:rPr>
          <w:fldChar w:fldCharType="end"/>
        </w:r>
      </w:hyperlink>
    </w:p>
    <w:p w14:paraId="2D64F808" w14:textId="245C90FD" w:rsidR="00BF7D99" w:rsidRDefault="00BF7D99">
      <w:pPr>
        <w:pStyle w:val="Sisluet1"/>
        <w:tabs>
          <w:tab w:val="left" w:pos="480"/>
          <w:tab w:val="right" w:leader="dot" w:pos="9629"/>
        </w:tabs>
        <w:rPr>
          <w:rFonts w:asciiTheme="minorHAnsi" w:eastAsiaTheme="minorEastAsia" w:hAnsiTheme="minorHAnsi" w:cstheme="minorBidi"/>
          <w:b w:val="0"/>
          <w:noProof/>
          <w:sz w:val="22"/>
          <w:szCs w:val="22"/>
        </w:rPr>
      </w:pPr>
      <w:hyperlink w:anchor="_Toc121227687" w:history="1">
        <w:r w:rsidRPr="00AA4489">
          <w:rPr>
            <w:rStyle w:val="Hyperlinkki"/>
            <w:noProof/>
          </w:rPr>
          <w:t>2</w:t>
        </w:r>
        <w:r>
          <w:rPr>
            <w:rFonts w:asciiTheme="minorHAnsi" w:eastAsiaTheme="minorEastAsia" w:hAnsiTheme="minorHAnsi" w:cstheme="minorBidi"/>
            <w:b w:val="0"/>
            <w:noProof/>
            <w:sz w:val="22"/>
            <w:szCs w:val="22"/>
          </w:rPr>
          <w:tab/>
        </w:r>
        <w:r w:rsidRPr="00AA4489">
          <w:rPr>
            <w:rStyle w:val="Hyperlinkki"/>
            <w:noProof/>
          </w:rPr>
          <w:t>Sovelluksen esittely</w:t>
        </w:r>
        <w:r>
          <w:rPr>
            <w:noProof/>
            <w:webHidden/>
          </w:rPr>
          <w:tab/>
        </w:r>
        <w:r>
          <w:rPr>
            <w:noProof/>
            <w:webHidden/>
          </w:rPr>
          <w:fldChar w:fldCharType="begin"/>
        </w:r>
        <w:r>
          <w:rPr>
            <w:noProof/>
            <w:webHidden/>
          </w:rPr>
          <w:instrText xml:space="preserve"> PAGEREF _Toc121227687 \h </w:instrText>
        </w:r>
        <w:r>
          <w:rPr>
            <w:noProof/>
            <w:webHidden/>
          </w:rPr>
        </w:r>
        <w:r>
          <w:rPr>
            <w:noProof/>
            <w:webHidden/>
          </w:rPr>
          <w:fldChar w:fldCharType="separate"/>
        </w:r>
        <w:r>
          <w:rPr>
            <w:noProof/>
            <w:webHidden/>
          </w:rPr>
          <w:t>1</w:t>
        </w:r>
        <w:r>
          <w:rPr>
            <w:noProof/>
            <w:webHidden/>
          </w:rPr>
          <w:fldChar w:fldCharType="end"/>
        </w:r>
      </w:hyperlink>
    </w:p>
    <w:p w14:paraId="158C0B0C" w14:textId="65BEFA7C" w:rsidR="00BF7D99" w:rsidRDefault="00BF7D99">
      <w:pPr>
        <w:pStyle w:val="Sisluet1"/>
        <w:tabs>
          <w:tab w:val="left" w:pos="480"/>
          <w:tab w:val="right" w:leader="dot" w:pos="9629"/>
        </w:tabs>
        <w:rPr>
          <w:rFonts w:asciiTheme="minorHAnsi" w:eastAsiaTheme="minorEastAsia" w:hAnsiTheme="minorHAnsi" w:cstheme="minorBidi"/>
          <w:b w:val="0"/>
          <w:noProof/>
          <w:sz w:val="22"/>
          <w:szCs w:val="22"/>
        </w:rPr>
      </w:pPr>
      <w:hyperlink w:anchor="_Toc121227688" w:history="1">
        <w:r w:rsidRPr="00AA4489">
          <w:rPr>
            <w:rStyle w:val="Hyperlinkki"/>
            <w:noProof/>
          </w:rPr>
          <w:t>3</w:t>
        </w:r>
        <w:r>
          <w:rPr>
            <w:rFonts w:asciiTheme="minorHAnsi" w:eastAsiaTheme="minorEastAsia" w:hAnsiTheme="minorHAnsi" w:cstheme="minorBidi"/>
            <w:b w:val="0"/>
            <w:noProof/>
            <w:sz w:val="22"/>
            <w:szCs w:val="22"/>
          </w:rPr>
          <w:tab/>
        </w:r>
        <w:r w:rsidRPr="00AA4489">
          <w:rPr>
            <w:rStyle w:val="Hyperlinkki"/>
            <w:noProof/>
          </w:rPr>
          <w:t>Käytännön toteutus</w:t>
        </w:r>
        <w:r>
          <w:rPr>
            <w:noProof/>
            <w:webHidden/>
          </w:rPr>
          <w:tab/>
        </w:r>
        <w:r>
          <w:rPr>
            <w:noProof/>
            <w:webHidden/>
          </w:rPr>
          <w:fldChar w:fldCharType="begin"/>
        </w:r>
        <w:r>
          <w:rPr>
            <w:noProof/>
            <w:webHidden/>
          </w:rPr>
          <w:instrText xml:space="preserve"> PAGEREF _Toc121227688 \h </w:instrText>
        </w:r>
        <w:r>
          <w:rPr>
            <w:noProof/>
            <w:webHidden/>
          </w:rPr>
        </w:r>
        <w:r>
          <w:rPr>
            <w:noProof/>
            <w:webHidden/>
          </w:rPr>
          <w:fldChar w:fldCharType="separate"/>
        </w:r>
        <w:r>
          <w:rPr>
            <w:noProof/>
            <w:webHidden/>
          </w:rPr>
          <w:t>2</w:t>
        </w:r>
        <w:r>
          <w:rPr>
            <w:noProof/>
            <w:webHidden/>
          </w:rPr>
          <w:fldChar w:fldCharType="end"/>
        </w:r>
      </w:hyperlink>
    </w:p>
    <w:p w14:paraId="3890916B" w14:textId="22CDCB46" w:rsidR="00BF7D99" w:rsidRDefault="00BF7D99">
      <w:pPr>
        <w:pStyle w:val="Sisluet1"/>
        <w:tabs>
          <w:tab w:val="left" w:pos="480"/>
          <w:tab w:val="right" w:leader="dot" w:pos="9629"/>
        </w:tabs>
        <w:rPr>
          <w:rFonts w:asciiTheme="minorHAnsi" w:eastAsiaTheme="minorEastAsia" w:hAnsiTheme="minorHAnsi" w:cstheme="minorBidi"/>
          <w:b w:val="0"/>
          <w:noProof/>
          <w:sz w:val="22"/>
          <w:szCs w:val="22"/>
        </w:rPr>
      </w:pPr>
      <w:hyperlink w:anchor="_Toc121227689" w:history="1">
        <w:r w:rsidRPr="00AA4489">
          <w:rPr>
            <w:rStyle w:val="Hyperlinkki"/>
            <w:noProof/>
          </w:rPr>
          <w:t>4</w:t>
        </w:r>
        <w:r>
          <w:rPr>
            <w:rFonts w:asciiTheme="minorHAnsi" w:eastAsiaTheme="minorEastAsia" w:hAnsiTheme="minorHAnsi" w:cstheme="minorBidi"/>
            <w:b w:val="0"/>
            <w:noProof/>
            <w:sz w:val="22"/>
            <w:szCs w:val="22"/>
          </w:rPr>
          <w:tab/>
        </w:r>
        <w:r w:rsidRPr="00AA4489">
          <w:rPr>
            <w:rStyle w:val="Hyperlinkki"/>
            <w:noProof/>
          </w:rPr>
          <w:t>Ajankäyttö</w:t>
        </w:r>
        <w:r>
          <w:rPr>
            <w:noProof/>
            <w:webHidden/>
          </w:rPr>
          <w:tab/>
        </w:r>
        <w:r>
          <w:rPr>
            <w:noProof/>
            <w:webHidden/>
          </w:rPr>
          <w:fldChar w:fldCharType="begin"/>
        </w:r>
        <w:r>
          <w:rPr>
            <w:noProof/>
            <w:webHidden/>
          </w:rPr>
          <w:instrText xml:space="preserve"> PAGEREF _Toc121227689 \h </w:instrText>
        </w:r>
        <w:r>
          <w:rPr>
            <w:noProof/>
            <w:webHidden/>
          </w:rPr>
        </w:r>
        <w:r>
          <w:rPr>
            <w:noProof/>
            <w:webHidden/>
          </w:rPr>
          <w:fldChar w:fldCharType="separate"/>
        </w:r>
        <w:r>
          <w:rPr>
            <w:noProof/>
            <w:webHidden/>
          </w:rPr>
          <w:t>6</w:t>
        </w:r>
        <w:r>
          <w:rPr>
            <w:noProof/>
            <w:webHidden/>
          </w:rPr>
          <w:fldChar w:fldCharType="end"/>
        </w:r>
      </w:hyperlink>
    </w:p>
    <w:p w14:paraId="1D278958" w14:textId="381E4387" w:rsidR="00BF7D99" w:rsidRDefault="00BF7D99">
      <w:pPr>
        <w:pStyle w:val="Sisluet1"/>
        <w:tabs>
          <w:tab w:val="left" w:pos="480"/>
          <w:tab w:val="right" w:leader="dot" w:pos="9629"/>
        </w:tabs>
        <w:rPr>
          <w:rFonts w:asciiTheme="minorHAnsi" w:eastAsiaTheme="minorEastAsia" w:hAnsiTheme="minorHAnsi" w:cstheme="minorBidi"/>
          <w:b w:val="0"/>
          <w:noProof/>
          <w:sz w:val="22"/>
          <w:szCs w:val="22"/>
        </w:rPr>
      </w:pPr>
      <w:hyperlink w:anchor="_Toc121227690" w:history="1">
        <w:r w:rsidRPr="00AA4489">
          <w:rPr>
            <w:rStyle w:val="Hyperlinkki"/>
            <w:noProof/>
          </w:rPr>
          <w:t>5</w:t>
        </w:r>
        <w:r>
          <w:rPr>
            <w:rFonts w:asciiTheme="minorHAnsi" w:eastAsiaTheme="minorEastAsia" w:hAnsiTheme="minorHAnsi" w:cstheme="minorBidi"/>
            <w:b w:val="0"/>
            <w:noProof/>
            <w:sz w:val="22"/>
            <w:szCs w:val="22"/>
          </w:rPr>
          <w:tab/>
        </w:r>
        <w:r w:rsidRPr="00AA4489">
          <w:rPr>
            <w:rStyle w:val="Hyperlinkki"/>
            <w:noProof/>
          </w:rPr>
          <w:t>Kehityskohteet</w:t>
        </w:r>
        <w:r>
          <w:rPr>
            <w:noProof/>
            <w:webHidden/>
          </w:rPr>
          <w:tab/>
        </w:r>
        <w:r>
          <w:rPr>
            <w:noProof/>
            <w:webHidden/>
          </w:rPr>
          <w:fldChar w:fldCharType="begin"/>
        </w:r>
        <w:r>
          <w:rPr>
            <w:noProof/>
            <w:webHidden/>
          </w:rPr>
          <w:instrText xml:space="preserve"> PAGEREF _Toc121227690 \h </w:instrText>
        </w:r>
        <w:r>
          <w:rPr>
            <w:noProof/>
            <w:webHidden/>
          </w:rPr>
        </w:r>
        <w:r>
          <w:rPr>
            <w:noProof/>
            <w:webHidden/>
          </w:rPr>
          <w:fldChar w:fldCharType="separate"/>
        </w:r>
        <w:r>
          <w:rPr>
            <w:noProof/>
            <w:webHidden/>
          </w:rPr>
          <w:t>6</w:t>
        </w:r>
        <w:r>
          <w:rPr>
            <w:noProof/>
            <w:webHidden/>
          </w:rPr>
          <w:fldChar w:fldCharType="end"/>
        </w:r>
      </w:hyperlink>
    </w:p>
    <w:p w14:paraId="10CCB5C9" w14:textId="1574DDF4" w:rsidR="00BF7D99" w:rsidRDefault="00BF7D99">
      <w:pPr>
        <w:pStyle w:val="Sisluet1"/>
        <w:tabs>
          <w:tab w:val="left" w:pos="480"/>
          <w:tab w:val="right" w:leader="dot" w:pos="9629"/>
        </w:tabs>
        <w:rPr>
          <w:rFonts w:asciiTheme="minorHAnsi" w:eastAsiaTheme="minorEastAsia" w:hAnsiTheme="minorHAnsi" w:cstheme="minorBidi"/>
          <w:b w:val="0"/>
          <w:noProof/>
          <w:sz w:val="22"/>
          <w:szCs w:val="22"/>
        </w:rPr>
      </w:pPr>
      <w:hyperlink w:anchor="_Toc121227691" w:history="1">
        <w:r w:rsidRPr="00AA4489">
          <w:rPr>
            <w:rStyle w:val="Hyperlinkki"/>
            <w:noProof/>
          </w:rPr>
          <w:t>6</w:t>
        </w:r>
        <w:r>
          <w:rPr>
            <w:rFonts w:asciiTheme="minorHAnsi" w:eastAsiaTheme="minorEastAsia" w:hAnsiTheme="minorHAnsi" w:cstheme="minorBidi"/>
            <w:b w:val="0"/>
            <w:noProof/>
            <w:sz w:val="22"/>
            <w:szCs w:val="22"/>
          </w:rPr>
          <w:tab/>
        </w:r>
        <w:r w:rsidRPr="00AA4489">
          <w:rPr>
            <w:rStyle w:val="Hyperlinkki"/>
            <w:noProof/>
          </w:rPr>
          <w:t>Itsearviointi</w:t>
        </w:r>
        <w:r>
          <w:rPr>
            <w:noProof/>
            <w:webHidden/>
          </w:rPr>
          <w:tab/>
        </w:r>
        <w:r>
          <w:rPr>
            <w:noProof/>
            <w:webHidden/>
          </w:rPr>
          <w:fldChar w:fldCharType="begin"/>
        </w:r>
        <w:r>
          <w:rPr>
            <w:noProof/>
            <w:webHidden/>
          </w:rPr>
          <w:instrText xml:space="preserve"> PAGEREF _Toc121227691 \h </w:instrText>
        </w:r>
        <w:r>
          <w:rPr>
            <w:noProof/>
            <w:webHidden/>
          </w:rPr>
        </w:r>
        <w:r>
          <w:rPr>
            <w:noProof/>
            <w:webHidden/>
          </w:rPr>
          <w:fldChar w:fldCharType="separate"/>
        </w:r>
        <w:r>
          <w:rPr>
            <w:noProof/>
            <w:webHidden/>
          </w:rPr>
          <w:t>6</w:t>
        </w:r>
        <w:r>
          <w:rPr>
            <w:noProof/>
            <w:webHidden/>
          </w:rPr>
          <w:fldChar w:fldCharType="end"/>
        </w:r>
      </w:hyperlink>
    </w:p>
    <w:p w14:paraId="18669812" w14:textId="6184A7DF" w:rsidR="00BF7D99" w:rsidRDefault="00BF7D99">
      <w:pPr>
        <w:pStyle w:val="Sisluet1"/>
        <w:tabs>
          <w:tab w:val="right" w:leader="dot" w:pos="9629"/>
        </w:tabs>
        <w:rPr>
          <w:rFonts w:asciiTheme="minorHAnsi" w:eastAsiaTheme="minorEastAsia" w:hAnsiTheme="minorHAnsi" w:cstheme="minorBidi"/>
          <w:b w:val="0"/>
          <w:noProof/>
          <w:sz w:val="22"/>
          <w:szCs w:val="22"/>
        </w:rPr>
      </w:pPr>
      <w:hyperlink w:anchor="_Toc121227692" w:history="1">
        <w:r w:rsidRPr="00AA4489">
          <w:rPr>
            <w:rStyle w:val="Hyperlinkki"/>
            <w:noProof/>
            <w:lang w:val="en-US"/>
          </w:rPr>
          <w:t>Lähteet</w:t>
        </w:r>
        <w:r>
          <w:rPr>
            <w:noProof/>
            <w:webHidden/>
          </w:rPr>
          <w:tab/>
        </w:r>
        <w:r>
          <w:rPr>
            <w:noProof/>
            <w:webHidden/>
          </w:rPr>
          <w:fldChar w:fldCharType="begin"/>
        </w:r>
        <w:r>
          <w:rPr>
            <w:noProof/>
            <w:webHidden/>
          </w:rPr>
          <w:instrText xml:space="preserve"> PAGEREF _Toc121227692 \h </w:instrText>
        </w:r>
        <w:r>
          <w:rPr>
            <w:noProof/>
            <w:webHidden/>
          </w:rPr>
        </w:r>
        <w:r>
          <w:rPr>
            <w:noProof/>
            <w:webHidden/>
          </w:rPr>
          <w:fldChar w:fldCharType="separate"/>
        </w:r>
        <w:r>
          <w:rPr>
            <w:noProof/>
            <w:webHidden/>
          </w:rPr>
          <w:t>7</w:t>
        </w:r>
        <w:r>
          <w:rPr>
            <w:noProof/>
            <w:webHidden/>
          </w:rPr>
          <w:fldChar w:fldCharType="end"/>
        </w:r>
      </w:hyperlink>
    </w:p>
    <w:p w14:paraId="2DDE9E7A" w14:textId="2DDEFBF0" w:rsidR="00AB0555" w:rsidRDefault="00D11432" w:rsidP="00F85235">
      <w:r>
        <w:fldChar w:fldCharType="end"/>
      </w:r>
    </w:p>
    <w:p w14:paraId="50726AA3" w14:textId="77777777" w:rsidR="00AB0555" w:rsidRDefault="00AB0555" w:rsidP="00F85235">
      <w:pPr>
        <w:sectPr w:rsidR="00AB0555" w:rsidSect="00AB0555">
          <w:headerReference w:type="default" r:id="rId13"/>
          <w:footerReference w:type="default" r:id="rId14"/>
          <w:pgSz w:w="11907" w:h="16839" w:code="9"/>
          <w:pgMar w:top="1134" w:right="1134" w:bottom="1134" w:left="1134" w:header="992" w:footer="726" w:gutter="0"/>
          <w:pgNumType w:start="1"/>
          <w:cols w:space="708"/>
          <w:docGrid w:linePitch="360"/>
        </w:sectPr>
      </w:pPr>
    </w:p>
    <w:p w14:paraId="4985D9EF" w14:textId="22642AC2" w:rsidR="00AB169A" w:rsidRDefault="00AB169A" w:rsidP="00AB169A">
      <w:pPr>
        <w:pStyle w:val="Otsikko1"/>
        <w:rPr>
          <w:lang w:val="en-US"/>
        </w:rPr>
      </w:pPr>
      <w:bookmarkStart w:id="0" w:name="_Toc121227686"/>
      <w:proofErr w:type="spellStart"/>
      <w:r>
        <w:rPr>
          <w:lang w:val="en-US"/>
        </w:rPr>
        <w:lastRenderedPageBreak/>
        <w:t>Tehtävän</w:t>
      </w:r>
      <w:proofErr w:type="spellEnd"/>
      <w:r>
        <w:rPr>
          <w:lang w:val="en-US"/>
        </w:rPr>
        <w:t xml:space="preserve"> </w:t>
      </w:r>
      <w:proofErr w:type="spellStart"/>
      <w:r>
        <w:rPr>
          <w:lang w:val="en-US"/>
        </w:rPr>
        <w:t>kuvaus</w:t>
      </w:r>
      <w:bookmarkEnd w:id="0"/>
      <w:proofErr w:type="spellEnd"/>
    </w:p>
    <w:p w14:paraId="61F60B0E" w14:textId="77777777" w:rsidR="00AB169A" w:rsidRDefault="00AB169A" w:rsidP="00AB169A">
      <w:r>
        <w:t xml:space="preserve">Harjoitustyössä rakennetaan opintojakson aihealueeseen liittyvä Full </w:t>
      </w:r>
      <w:proofErr w:type="spellStart"/>
      <w:r>
        <w:t>Stack</w:t>
      </w:r>
      <w:proofErr w:type="spellEnd"/>
      <w:r>
        <w:t xml:space="preserve"> -sovellus.</w:t>
      </w:r>
      <w:r>
        <w:t xml:space="preserve"> </w:t>
      </w:r>
      <w:r>
        <w:t>Harjoitustyöprosessissa opiskelija oppii, soveltaa ja osoittaa opintojakson aihealueen hallintaa laajemmin ja syvemmin kuin pelkästään harjoitustehtävien avulla. Parhaimmillaan tämä näkyy sellaisten ratkaisujen soveltamisessa, jotka eivät ole suoraan nähtävissä opintojaksolla tarjotuista materiaaleista.</w:t>
      </w:r>
      <w:r>
        <w:t xml:space="preserve"> </w:t>
      </w:r>
      <w:r>
        <w:t xml:space="preserve">Harjoitustyön suunnittelu- ja tekoprosessi sekä tuotos dokumentoidaan HTML- tai PDF-muotoisella harjoitustyödokumentaatiolla. Huom. myös mahdollisessa </w:t>
      </w:r>
      <w:proofErr w:type="spellStart"/>
      <w:r>
        <w:t>git</w:t>
      </w:r>
      <w:proofErr w:type="spellEnd"/>
      <w:r>
        <w:t xml:space="preserve">- </w:t>
      </w:r>
      <w:proofErr w:type="spellStart"/>
      <w:r>
        <w:t>repositoriossasi</w:t>
      </w:r>
      <w:proofErr w:type="spellEnd"/>
      <w:r>
        <w:t xml:space="preserve"> tarjolla oleva ja </w:t>
      </w:r>
      <w:proofErr w:type="spellStart"/>
      <w:r>
        <w:t>markdownilla</w:t>
      </w:r>
      <w:proofErr w:type="spellEnd"/>
      <w:r>
        <w:t xml:space="preserve"> tuotettu dokumentaatio on ok.</w:t>
      </w:r>
      <w:r>
        <w:t xml:space="preserve"> </w:t>
      </w:r>
      <w:r>
        <w:t xml:space="preserve">Harjoitustyö tehdään optimissaan </w:t>
      </w:r>
      <w:proofErr w:type="gramStart"/>
      <w:r>
        <w:rPr>
          <w:rStyle w:val="Voimakas"/>
        </w:rPr>
        <w:t>1-3</w:t>
      </w:r>
      <w:proofErr w:type="gramEnd"/>
      <w:r>
        <w:t xml:space="preserve"> hengen ryhmässä. Poikkeava ryhmäkoko on hyväksytettävä ennen työn aloitusta. Jokaisen työntekijän tekemä työ on dokumentoitava selvästi.</w:t>
      </w:r>
      <w:r>
        <w:t xml:space="preserve"> </w:t>
      </w:r>
      <w:r>
        <w:t>Harjoitustyön aihe voidaan valita melko vapaasti, mutta aihe kannattaa tarkistuttaa opintojakson opettajalla ennen aloitusta. Aihe on helpointa tarkistuttaa laatimalla alustava suunnitelma (**) ja esittämällä se opettajalle.</w:t>
      </w:r>
      <w:r>
        <w:t xml:space="preserve"> </w:t>
      </w:r>
      <w:r>
        <w:t xml:space="preserve">Työ esitellään </w:t>
      </w:r>
      <w:r>
        <w:rPr>
          <w:rStyle w:val="Voimakas"/>
        </w:rPr>
        <w:t>harjoitustyöseminaarissa</w:t>
      </w:r>
      <w:r>
        <w:t xml:space="preserve"> (=harjoitustöiden esittely) erikseen sovittavan aikataulun mukaan. Esityksen voi pitää myös videoesittelynä. Verkko- ja monimuotototeutuksissa esittely suoritetaan aina videoesittelynä. Videoesittelyn pituus on 3-10min. Esitys ei ole pakollinen, mutta se vaikuttaa arviointiin.</w:t>
      </w:r>
      <w:r>
        <w:t xml:space="preserve"> </w:t>
      </w:r>
      <w:r>
        <w:t>Harjoitustyötä työstetään omalla ajalla. Lähiopetusjaksoja sisältävissä toteutuksissa ohjausta voi saada myös lähiopetuksen yhteydessä.</w:t>
      </w:r>
      <w:r>
        <w:t xml:space="preserve"> </w:t>
      </w:r>
      <w:r>
        <w:t>Työn lähdekoodi ei voi olla salaista, vaan se pitää toimittaa työn loputtua dokumentaation mukana.</w:t>
      </w:r>
      <w:r>
        <w:t xml:space="preserve"> </w:t>
      </w:r>
      <w:r>
        <w:t>Pyydettäessä opiskelijan tulee pystyä kertomaan harjoitustyössä käytettyjen ratkaisujen keskeisestä teknisestä toimintalogiikasta esim. (video)puhelun välityksellä. Harjoitustyö kaikkineen tulee olla saatavilla siihen asti, kunnes opintojakson suoritus on virallisesti hyväksytty ja kirjattu opintotietojärjestelmään.</w:t>
      </w:r>
    </w:p>
    <w:p w14:paraId="21AB758C" w14:textId="12CAAE28" w:rsidR="00AB169A" w:rsidRDefault="00862863" w:rsidP="00AB169A">
      <w:pPr>
        <w:pStyle w:val="Otsikko1"/>
      </w:pPr>
      <w:bookmarkStart w:id="1" w:name="_Toc121227687"/>
      <w:r>
        <w:t>Sovelluksen esittely</w:t>
      </w:r>
      <w:bookmarkEnd w:id="1"/>
    </w:p>
    <w:p w14:paraId="6DDC3AE3" w14:textId="77777777" w:rsidR="00862863" w:rsidRDefault="00FE57F9" w:rsidP="00AB169A">
      <w:r>
        <w:t>Työksi valitsin golf kierroskortti sovelluksen. Sovelluksen perusidea on seuraavanlainen. Käyttäjä pystyy lisäämään, poistamaan ja muokkaamaan pelaajia. Pelaajat haetaan tietokannasta ja edellä mainitut toiminnallisuudet muokkaavat tietokannan dataa. Samat toiminnot pätevät ratoihin. Radat sijaitsevat</w:t>
      </w:r>
      <w:r w:rsidR="00862863">
        <w:t xml:space="preserve"> tietokannassa</w:t>
      </w:r>
      <w:r>
        <w:t xml:space="preserve"> omassa kokoelmassaan. </w:t>
      </w:r>
      <w:r w:rsidR="00862863">
        <w:t xml:space="preserve">Kun käyttäjä on lisännyt pelaajia ja ratoja voi hän näitä nyt hyödyntää tuloskortin luonnissa. Tuloskortille käyttäjä valitsee radan, jonka haluaa pelata. Tämän jälkeen käyttäjä lisää kortille pelaajat, jotka pelaavat kierroksen. Kunkin pelaajan </w:t>
      </w:r>
      <w:r w:rsidR="00862863">
        <w:lastRenderedPageBreak/>
        <w:t>tulososioon kirjataan tulokset. Kierroksen päätyttyä painetaan tallenna kierroskortti -painiketta ja kierroskortti tallentuu tietokantaan.</w:t>
      </w:r>
    </w:p>
    <w:p w14:paraId="5811BA6F" w14:textId="77777777" w:rsidR="00862863" w:rsidRDefault="00862863" w:rsidP="00862863">
      <w:pPr>
        <w:pStyle w:val="Otsikko1"/>
      </w:pPr>
      <w:bookmarkStart w:id="2" w:name="_Toc121227688"/>
      <w:r>
        <w:t>Käytännön toteutus</w:t>
      </w:r>
      <w:bookmarkEnd w:id="2"/>
    </w:p>
    <w:p w14:paraId="0631ECD6" w14:textId="77777777" w:rsidR="00862863" w:rsidRDefault="00862863" w:rsidP="00862863">
      <w:r w:rsidRPr="00862863">
        <w:t>Työ lähti liikkeelle suunnittelust</w:t>
      </w:r>
      <w:r>
        <w:t>a. Suunnittelussa liikkeelle lähdettiin tietokannan luokkarakenteen suunnittelusta (Kuvio 1).</w:t>
      </w:r>
    </w:p>
    <w:p w14:paraId="1E40399B" w14:textId="77777777" w:rsidR="00862863" w:rsidRDefault="00862863" w:rsidP="00862863">
      <w:pPr>
        <w:keepNext/>
      </w:pPr>
      <w:r w:rsidRPr="00862863">
        <w:drawing>
          <wp:inline distT="0" distB="0" distL="0" distR="0" wp14:anchorId="2D26CA8D" wp14:editId="33392BA9">
            <wp:extent cx="6120765" cy="448373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4483735"/>
                    </a:xfrm>
                    <a:prstGeom prst="rect">
                      <a:avLst/>
                    </a:prstGeom>
                  </pic:spPr>
                </pic:pic>
              </a:graphicData>
            </a:graphic>
          </wp:inline>
        </w:drawing>
      </w:r>
    </w:p>
    <w:p w14:paraId="20EEA1E3" w14:textId="7C0C9903" w:rsidR="00862863" w:rsidRDefault="00862863" w:rsidP="00862863">
      <w:pPr>
        <w:pStyle w:val="Kuvaotsikko"/>
      </w:pPr>
      <w:r>
        <w:t xml:space="preserve">Kuvio </w:t>
      </w:r>
      <w:r>
        <w:fldChar w:fldCharType="begin"/>
      </w:r>
      <w:r>
        <w:instrText xml:space="preserve"> SEQ Kuvio \* ARABIC </w:instrText>
      </w:r>
      <w:r>
        <w:fldChar w:fldCharType="separate"/>
      </w:r>
      <w:r w:rsidR="008053A8">
        <w:rPr>
          <w:noProof/>
        </w:rPr>
        <w:t>1</w:t>
      </w:r>
      <w:r>
        <w:fldChar w:fldCharType="end"/>
      </w:r>
      <w:r>
        <w:t>. Tietokannan luokkarakenne</w:t>
      </w:r>
    </w:p>
    <w:p w14:paraId="6B620721" w14:textId="501FA693" w:rsidR="00862863" w:rsidRDefault="00862863" w:rsidP="00862863">
      <w:r>
        <w:t>Luokkarakenteen suunnittelun jälkeen, suunnittelin layoutin sovellukselle. Alkuperäinen layout</w:t>
      </w:r>
      <w:r w:rsidR="007B2E8A">
        <w:t xml:space="preserve"> </w:t>
      </w:r>
      <w:r w:rsidR="007B2E8A">
        <w:t>(Kuvio 2)</w:t>
      </w:r>
      <w:r>
        <w:t xml:space="preserve"> ei valitettavasti tällä aikataululla ollut toteutettavissa, joten se muuttui lopulliseen versioon</w:t>
      </w:r>
      <w:r w:rsidR="007B2E8A">
        <w:t xml:space="preserve"> (Kuvio 3)</w:t>
      </w:r>
      <w:r>
        <w:t xml:space="preserve"> </w:t>
      </w:r>
      <w:r w:rsidR="007B2E8A">
        <w:t>nähden aika paljon.</w:t>
      </w:r>
    </w:p>
    <w:p w14:paraId="6E8E3730" w14:textId="77777777" w:rsidR="00D73232" w:rsidRDefault="00D73232" w:rsidP="00D73232">
      <w:pPr>
        <w:keepNext/>
      </w:pPr>
      <w:r w:rsidRPr="00D73232">
        <w:lastRenderedPageBreak/>
        <w:drawing>
          <wp:inline distT="0" distB="0" distL="0" distR="0" wp14:anchorId="3C97D78D" wp14:editId="2E96B470">
            <wp:extent cx="6120765" cy="4507865"/>
            <wp:effectExtent l="0" t="0" r="0" b="698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4507865"/>
                    </a:xfrm>
                    <a:prstGeom prst="rect">
                      <a:avLst/>
                    </a:prstGeom>
                  </pic:spPr>
                </pic:pic>
              </a:graphicData>
            </a:graphic>
          </wp:inline>
        </w:drawing>
      </w:r>
    </w:p>
    <w:p w14:paraId="703928A8" w14:textId="3F503350" w:rsidR="00747E30" w:rsidRDefault="00D73232" w:rsidP="00D73232">
      <w:pPr>
        <w:pStyle w:val="Kuvaotsikko"/>
      </w:pPr>
      <w:r>
        <w:t xml:space="preserve">Kuvio </w:t>
      </w:r>
      <w:r>
        <w:fldChar w:fldCharType="begin"/>
      </w:r>
      <w:r>
        <w:instrText xml:space="preserve"> SEQ Kuvio \* ARABIC </w:instrText>
      </w:r>
      <w:r>
        <w:fldChar w:fldCharType="separate"/>
      </w:r>
      <w:r w:rsidR="008053A8">
        <w:rPr>
          <w:noProof/>
        </w:rPr>
        <w:t>2</w:t>
      </w:r>
      <w:r>
        <w:fldChar w:fldCharType="end"/>
      </w:r>
      <w:r>
        <w:t>. Sovelluksen alkuperäinen layout-suunnitelma</w:t>
      </w:r>
    </w:p>
    <w:p w14:paraId="6CAD95D1" w14:textId="77777777" w:rsidR="007B2E8A" w:rsidRDefault="007B2E8A" w:rsidP="007B2E8A">
      <w:pPr>
        <w:keepNext/>
      </w:pPr>
      <w:r w:rsidRPr="007B2E8A">
        <w:lastRenderedPageBreak/>
        <w:drawing>
          <wp:inline distT="0" distB="0" distL="0" distR="0" wp14:anchorId="5EBFBF5C" wp14:editId="22B0B018">
            <wp:extent cx="6120765" cy="5996940"/>
            <wp:effectExtent l="0" t="0" r="0" b="3810"/>
            <wp:docPr id="4" name="Kuva 4"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pöytä&#10;&#10;Kuvaus luotu automaattisesti"/>
                    <pic:cNvPicPr/>
                  </pic:nvPicPr>
                  <pic:blipFill>
                    <a:blip r:embed="rId17"/>
                    <a:stretch>
                      <a:fillRect/>
                    </a:stretch>
                  </pic:blipFill>
                  <pic:spPr>
                    <a:xfrm>
                      <a:off x="0" y="0"/>
                      <a:ext cx="6120765" cy="5996940"/>
                    </a:xfrm>
                    <a:prstGeom prst="rect">
                      <a:avLst/>
                    </a:prstGeom>
                  </pic:spPr>
                </pic:pic>
              </a:graphicData>
            </a:graphic>
          </wp:inline>
        </w:drawing>
      </w:r>
    </w:p>
    <w:p w14:paraId="5A59536F" w14:textId="7A5C4E53" w:rsidR="007B2E8A" w:rsidRDefault="007B2E8A" w:rsidP="007B2E8A">
      <w:pPr>
        <w:pStyle w:val="Kuvaotsikko"/>
      </w:pPr>
      <w:r>
        <w:t xml:space="preserve">Kuvio </w:t>
      </w:r>
      <w:r>
        <w:fldChar w:fldCharType="begin"/>
      </w:r>
      <w:r>
        <w:instrText xml:space="preserve"> SEQ Kuvio \* ARABIC </w:instrText>
      </w:r>
      <w:r>
        <w:fldChar w:fldCharType="separate"/>
      </w:r>
      <w:r w:rsidR="008053A8">
        <w:rPr>
          <w:noProof/>
        </w:rPr>
        <w:t>3</w:t>
      </w:r>
      <w:r>
        <w:fldChar w:fldCharType="end"/>
      </w:r>
      <w:r>
        <w:t>. Lopullinen layout</w:t>
      </w:r>
    </w:p>
    <w:p w14:paraId="5D87E438" w14:textId="66EF97B6" w:rsidR="007B2E8A" w:rsidRDefault="007B2E8A" w:rsidP="007B2E8A">
      <w:r>
        <w:t xml:space="preserve">Layoutin suunnittelun jälkeen lähdettiinkin sitten rakentamaan </w:t>
      </w:r>
      <w:proofErr w:type="spellStart"/>
      <w:r>
        <w:t>backendille</w:t>
      </w:r>
      <w:proofErr w:type="spellEnd"/>
      <w:r>
        <w:t xml:space="preserve"> ensiksi </w:t>
      </w:r>
      <w:proofErr w:type="spellStart"/>
      <w:r>
        <w:t>endpointit</w:t>
      </w:r>
      <w:proofErr w:type="spellEnd"/>
      <w:r>
        <w:t xml:space="preserve"> Pelaajat osiolle. Lisää-painike kutsuu funktiota </w:t>
      </w:r>
      <w:proofErr w:type="spellStart"/>
      <w:r>
        <w:t>addPlayer</w:t>
      </w:r>
      <w:proofErr w:type="spellEnd"/>
      <w:r>
        <w:t xml:space="preserve">, joka nimensä mukaisesti lisää pelaajan POST metodilla käyttöliittymältä serverille ja serveri välittää tiedon tietokantaan. Tietokannasta haetaan pelaajat </w:t>
      </w:r>
      <w:proofErr w:type="spellStart"/>
      <w:r>
        <w:t>select</w:t>
      </w:r>
      <w:proofErr w:type="spellEnd"/>
      <w:r>
        <w:t xml:space="preserve"> elementtiin GET metodilla. Muokkaa-painike hakee </w:t>
      </w:r>
      <w:proofErr w:type="spellStart"/>
      <w:r>
        <w:t>select</w:t>
      </w:r>
      <w:proofErr w:type="spellEnd"/>
      <w:r>
        <w:t xml:space="preserve">-elementissä olevan pelaajan tiedot </w:t>
      </w:r>
      <w:proofErr w:type="gramStart"/>
      <w:r>
        <w:t>input-kenttiin</w:t>
      </w:r>
      <w:proofErr w:type="gramEnd"/>
      <w:r>
        <w:t xml:space="preserve"> ja lukitsee </w:t>
      </w:r>
      <w:proofErr w:type="spellStart"/>
      <w:r>
        <w:t>select</w:t>
      </w:r>
      <w:proofErr w:type="spellEnd"/>
      <w:r>
        <w:t xml:space="preserve">-elementin arvon. </w:t>
      </w:r>
      <w:r w:rsidR="008053A8">
        <w:t xml:space="preserve">Myös Lisää-painike, muuttuu Tallenna-painikkeeksi ja taustaväriltään keltaiseksi. </w:t>
      </w:r>
      <w:r>
        <w:t>Käyttäjän muutettua haluamansa muutokset</w:t>
      </w:r>
      <w:r w:rsidR="008053A8">
        <w:t xml:space="preserve"> ja</w:t>
      </w:r>
      <w:r>
        <w:t xml:space="preserve"> </w:t>
      </w:r>
      <w:r w:rsidR="008053A8">
        <w:lastRenderedPageBreak/>
        <w:t>Tallenna-</w:t>
      </w:r>
      <w:r>
        <w:t>painike</w:t>
      </w:r>
      <w:r w:rsidR="008053A8">
        <w:t>tta</w:t>
      </w:r>
      <w:r>
        <w:t xml:space="preserve"> </w:t>
      </w:r>
      <w:r w:rsidR="008053A8">
        <w:t xml:space="preserve">painettuaan tiedot viedään UPDATE metodilla tietokantaan kyseiselle pelaajalle. Poista painike poistaa </w:t>
      </w:r>
      <w:proofErr w:type="spellStart"/>
      <w:r w:rsidR="008053A8">
        <w:t>select</w:t>
      </w:r>
      <w:proofErr w:type="spellEnd"/>
      <w:r w:rsidR="008053A8">
        <w:t xml:space="preserve">-elementin valitun pelaajan DELETE metodilla. Ratojen </w:t>
      </w:r>
      <w:proofErr w:type="spellStart"/>
      <w:r w:rsidR="008053A8">
        <w:t>osalata</w:t>
      </w:r>
      <w:proofErr w:type="spellEnd"/>
      <w:r w:rsidR="008053A8">
        <w:t xml:space="preserve"> logiikka on täysin sama. </w:t>
      </w:r>
    </w:p>
    <w:p w14:paraId="109C1F26" w14:textId="7E4426C8" w:rsidR="008053A8" w:rsidRDefault="008053A8" w:rsidP="007B2E8A">
      <w:r>
        <w:t xml:space="preserve">Pelaajakortille tuodaan yllä oleva data </w:t>
      </w:r>
      <w:proofErr w:type="spellStart"/>
      <w:r>
        <w:t>valitavaksi</w:t>
      </w:r>
      <w:proofErr w:type="spellEnd"/>
      <w:r>
        <w:t xml:space="preserve">. Pelaaja valitsee ensimmäisenä </w:t>
      </w:r>
      <w:proofErr w:type="gramStart"/>
      <w:r>
        <w:t>radan</w:t>
      </w:r>
      <w:proofErr w:type="gramEnd"/>
      <w:r>
        <w:t xml:space="preserve"> jota haluaa pelata, valitsee pelaajat jotka kierrokselle haluaa. Kierroksen edetessä pelaajille annetaan kunkin väylän mukainen tulos </w:t>
      </w:r>
      <w:proofErr w:type="spellStart"/>
      <w:r>
        <w:t>löyntien</w:t>
      </w:r>
      <w:proofErr w:type="spellEnd"/>
      <w:r>
        <w:t xml:space="preserve"> perusteella. Kun kierros on valmis ja kaikki väylät pelattu painetaan ”Tallenna kortti” -</w:t>
      </w:r>
      <w:proofErr w:type="gramStart"/>
      <w:r>
        <w:t>painiketta</w:t>
      </w:r>
      <w:proofErr w:type="gramEnd"/>
      <w:r>
        <w:t xml:space="preserve"> jolloin tieto viedään kantaan POST metodilla. Kierroskortit listataan GET metodilla haettuna </w:t>
      </w:r>
      <w:proofErr w:type="spellStart"/>
      <w:r>
        <w:t>select</w:t>
      </w:r>
      <w:proofErr w:type="spellEnd"/>
      <w:r>
        <w:t xml:space="preserve">-elementille. Muokkaa painike tuo valitun tuloskortin arvot muokattavaksi tuloskortille. Muutettu tuloskortti </w:t>
      </w:r>
      <w:proofErr w:type="gramStart"/>
      <w:r>
        <w:t>tallennetaan</w:t>
      </w:r>
      <w:proofErr w:type="gramEnd"/>
      <w:r>
        <w:t xml:space="preserve"> kun käyttäjä painaa ”Tallenna kortti” painiketta. Poista-painike poistaa tuloskortin tietokannasta DELETE metodilla. </w:t>
      </w:r>
    </w:p>
    <w:p w14:paraId="1790B1CE" w14:textId="60B6B883" w:rsidR="008053A8" w:rsidRDefault="008053A8" w:rsidP="007B2E8A">
      <w:r>
        <w:t>Tarkemmat funktioiden suhteet kuvataan Kuviossa 4.</w:t>
      </w:r>
    </w:p>
    <w:p w14:paraId="1ABDF860" w14:textId="77777777" w:rsidR="008053A8" w:rsidRDefault="008053A8" w:rsidP="008053A8">
      <w:pPr>
        <w:keepNext/>
      </w:pPr>
      <w:r w:rsidRPr="008053A8">
        <w:drawing>
          <wp:inline distT="0" distB="0" distL="0" distR="0" wp14:anchorId="5C40FCC3" wp14:editId="10B00105">
            <wp:extent cx="6120765" cy="261048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2610485"/>
                    </a:xfrm>
                    <a:prstGeom prst="rect">
                      <a:avLst/>
                    </a:prstGeom>
                  </pic:spPr>
                </pic:pic>
              </a:graphicData>
            </a:graphic>
          </wp:inline>
        </w:drawing>
      </w:r>
    </w:p>
    <w:p w14:paraId="5CD16AA8" w14:textId="1ABD0710" w:rsidR="008053A8" w:rsidRDefault="008053A8" w:rsidP="008053A8">
      <w:pPr>
        <w:pStyle w:val="Kuvaotsikko"/>
      </w:pPr>
      <w:r>
        <w:t xml:space="preserve">Kuvio </w:t>
      </w:r>
      <w:r>
        <w:fldChar w:fldCharType="begin"/>
      </w:r>
      <w:r>
        <w:instrText xml:space="preserve"> SEQ Kuvio \* ARABIC </w:instrText>
      </w:r>
      <w:r>
        <w:fldChar w:fldCharType="separate"/>
      </w:r>
      <w:r>
        <w:rPr>
          <w:noProof/>
        </w:rPr>
        <w:t>4</w:t>
      </w:r>
      <w:r>
        <w:fldChar w:fldCharType="end"/>
      </w:r>
      <w:r>
        <w:t>. Funktioiden suhteet</w:t>
      </w:r>
    </w:p>
    <w:p w14:paraId="60C4A017" w14:textId="36CEF924" w:rsidR="008053A8" w:rsidRDefault="008053A8" w:rsidP="008053A8">
      <w:pPr>
        <w:pStyle w:val="Otsikko1"/>
      </w:pPr>
      <w:bookmarkStart w:id="3" w:name="_Toc121227689"/>
      <w:r>
        <w:lastRenderedPageBreak/>
        <w:t>Ajankäyttö</w:t>
      </w:r>
      <w:bookmarkEnd w:id="3"/>
    </w:p>
    <w:p w14:paraId="3D38AE13" w14:textId="55AB478D" w:rsidR="008053A8" w:rsidRDefault="008053A8" w:rsidP="008053A8">
      <w:r>
        <w:t>Aikaa työhön meni odotettua enemmän. Aikaa yhteensä harjoitustyöhön</w:t>
      </w:r>
      <w:r w:rsidR="0099597C">
        <w:t xml:space="preserve"> kului n. 50 tuntia.</w:t>
      </w:r>
      <w:r>
        <w:t xml:space="preserve"> </w:t>
      </w:r>
      <w:r w:rsidR="0099597C">
        <w:t xml:space="preserve">Mikäli vain aikaa olisi ollut itsellä enemmän niin työhön olisi saanut kulumaan vieläkin enemmän aikaa, se jopa hieman vei mennessään. </w:t>
      </w:r>
    </w:p>
    <w:p w14:paraId="26E4C3E4" w14:textId="2DA40235" w:rsidR="0099597C" w:rsidRDefault="0099597C" w:rsidP="0099597C">
      <w:pPr>
        <w:pStyle w:val="Otsikko1"/>
      </w:pPr>
      <w:bookmarkStart w:id="4" w:name="_Toc121227690"/>
      <w:r>
        <w:t>Kehityskohteet</w:t>
      </w:r>
      <w:bookmarkEnd w:id="4"/>
    </w:p>
    <w:p w14:paraId="07F56F98" w14:textId="6D885E80" w:rsidR="0099597C" w:rsidRDefault="0099597C" w:rsidP="0099597C">
      <w:r>
        <w:t xml:space="preserve">Kehityskohteita rupesi satelemaan itselle ovista ja ikkunoista, mitä pidemmälle työtä sai tehtyä. Tietokannan luokkarakenne voisi olla sivistyneempi. Lähdekoodissa toistuvia hyvin samankaltaisia funktioita olisi voinut uudelleen käyttää järkevämmällä </w:t>
      </w:r>
      <w:proofErr w:type="spellStart"/>
      <w:r>
        <w:t>parametroinilla</w:t>
      </w:r>
      <w:proofErr w:type="spellEnd"/>
      <w:r>
        <w:t>. Syötteiden tarkistus puuttuu. Käyttöliittymän layout ei loppujen lopuksi ollut kovinkaan suunniteltu, joten siihen olisi voinut kiinnittää huomiota uudelleen matkan varrella. Käyttöliittymä on muutenkin varsin pelkistetty ja käyttäjäkokemuksen puolesta ei varsin ihmeellinen. Kehityskohteita siis löytyy varsin paljon jokaiselta osa-alueelta sovellusta. Näiden esille tuominen mahdollistaa myöhemmin sovelluskehityksessä jo suunnitteluvaiheessa niiden huomioon ottamisen ja paremman lopputuloksen.</w:t>
      </w:r>
    </w:p>
    <w:p w14:paraId="09E5BB8C" w14:textId="78516B84" w:rsidR="0099597C" w:rsidRDefault="0099597C" w:rsidP="0099597C">
      <w:pPr>
        <w:pStyle w:val="Otsikko1"/>
      </w:pPr>
      <w:bookmarkStart w:id="5" w:name="_Toc121227691"/>
      <w:r>
        <w:t>Itsearviointi</w:t>
      </w:r>
      <w:bookmarkEnd w:id="5"/>
    </w:p>
    <w:p w14:paraId="6696A7C1" w14:textId="05850844" w:rsidR="0099597C" w:rsidRPr="0099597C" w:rsidRDefault="0099597C" w:rsidP="0099597C">
      <w:r>
        <w:t xml:space="preserve">Vaikka kehityskohteita löytyykin paljon, </w:t>
      </w:r>
      <w:r w:rsidR="00BF7D99">
        <w:t>ei työ kuitenkaan huono mielestäni ole. Työ on laaja, mutta sen verran kriittinen olen, että antaisin itselleni 1,75/2 pistettä.</w:t>
      </w:r>
    </w:p>
    <w:p w14:paraId="138A516A" w14:textId="0976508F" w:rsidR="008053A8" w:rsidRPr="007B2E8A" w:rsidRDefault="008053A8" w:rsidP="007B2E8A"/>
    <w:p w14:paraId="1F5F0D4B" w14:textId="58451117" w:rsidR="00862863" w:rsidRPr="00862863" w:rsidRDefault="00AB169A" w:rsidP="00862863">
      <w:r w:rsidRPr="00862863">
        <w:br w:type="page"/>
      </w:r>
    </w:p>
    <w:p w14:paraId="20B27FCA" w14:textId="737FE637" w:rsidR="003D7537" w:rsidRDefault="003D7537" w:rsidP="003D7537">
      <w:pPr>
        <w:pStyle w:val="OmaOTS1"/>
        <w:rPr>
          <w:lang w:val="en-US"/>
        </w:rPr>
      </w:pPr>
      <w:bookmarkStart w:id="6" w:name="_Toc121227692"/>
      <w:proofErr w:type="spellStart"/>
      <w:r w:rsidRPr="00862863">
        <w:rPr>
          <w:lang w:val="en-US"/>
        </w:rPr>
        <w:lastRenderedPageBreak/>
        <w:t>Lähteet</w:t>
      </w:r>
      <w:bookmarkEnd w:id="6"/>
      <w:proofErr w:type="spellEnd"/>
    </w:p>
    <w:p w14:paraId="6050EFBF" w14:textId="57AAFAC0" w:rsidR="00BF7D99" w:rsidRPr="00BF7D99" w:rsidRDefault="00BF7D99" w:rsidP="00BF7D99">
      <w:pPr>
        <w:spacing w:after="0" w:line="240" w:lineRule="auto"/>
      </w:pPr>
      <w:proofErr w:type="spellStart"/>
      <w:r w:rsidRPr="00BF7D99">
        <w:t>Github</w:t>
      </w:r>
      <w:proofErr w:type="spellEnd"/>
      <w:r w:rsidRPr="00BF7D99">
        <w:t xml:space="preserve"> linkki </w:t>
      </w:r>
      <w:r>
        <w:t xml:space="preserve">sovelluksen lähdekoodiin ja dokumentaatioon. </w:t>
      </w:r>
      <w:hyperlink r:id="rId19" w:history="1">
        <w:r w:rsidRPr="00BF7D99">
          <w:rPr>
            <w:rStyle w:val="Hyperlinkki"/>
          </w:rPr>
          <w:t>https://github.com/j3rvis/golf</w:t>
        </w:r>
      </w:hyperlink>
      <w:r w:rsidRPr="00BF7D99">
        <w:t xml:space="preserve"> </w:t>
      </w:r>
    </w:p>
    <w:p w14:paraId="0CAFBF99" w14:textId="1C0A67F4" w:rsidR="00BF7D99" w:rsidRPr="00BF7D99" w:rsidRDefault="00BF7D99" w:rsidP="00BF7D99">
      <w:pPr>
        <w:pStyle w:val="Lhdeluettelo"/>
      </w:pPr>
    </w:p>
    <w:sectPr w:rsidR="00BF7D99" w:rsidRPr="00BF7D99" w:rsidSect="00747E30">
      <w:pgSz w:w="11907" w:h="16839" w:code="9"/>
      <w:pgMar w:top="1134" w:right="1134" w:bottom="1134" w:left="1134" w:header="992" w:footer="7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1E0E" w14:textId="77777777" w:rsidR="00AC68FB" w:rsidRDefault="00AC68FB" w:rsidP="00DE5CC2">
      <w:r>
        <w:separator/>
      </w:r>
    </w:p>
  </w:endnote>
  <w:endnote w:type="continuationSeparator" w:id="0">
    <w:p w14:paraId="582705B2" w14:textId="77777777" w:rsidR="00AC68FB" w:rsidRDefault="00AC68FB"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3ED0" w14:textId="77777777" w:rsidR="00C20C51" w:rsidRPr="009407C7" w:rsidRDefault="009407C7" w:rsidP="009407C7">
    <w:pPr>
      <w:pStyle w:val="Alatunniste"/>
    </w:pPr>
    <w:r>
      <w:rPr>
        <w:noProof/>
      </w:rPr>
      <w:drawing>
        <wp:anchor distT="0" distB="0" distL="114300" distR="114300" simplePos="0" relativeHeight="251658240" behindDoc="0" locked="0" layoutInCell="1" allowOverlap="1" wp14:anchorId="142A8A1A" wp14:editId="3F00D5D2">
          <wp:simplePos x="0" y="0"/>
          <wp:positionH relativeFrom="column">
            <wp:posOffset>810260</wp:posOffset>
          </wp:positionH>
          <wp:positionV relativeFrom="margin">
            <wp:posOffset>7920990</wp:posOffset>
          </wp:positionV>
          <wp:extent cx="3160800" cy="403200"/>
          <wp:effectExtent l="0" t="0" r="1905" b="0"/>
          <wp:wrapSquare wrapText="bothSides"/>
          <wp:docPr id="6" name="Kuva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C183D7F6-B498-43B3-948B-1728B52AA6E4}">
                        <adec:decorative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1"/>
                      </a:ext>
                    </a:extLst>
                  </a:blip>
                  <a:stretch>
                    <a:fillRect/>
                  </a:stretch>
                </pic:blipFill>
                <pic:spPr>
                  <a:xfrm>
                    <a:off x="0" y="0"/>
                    <a:ext cx="3160800" cy="403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4CCA7" w14:textId="77777777" w:rsidR="00AB0555" w:rsidRPr="00AB0555" w:rsidRDefault="00AB0555" w:rsidP="00AB055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A7B6B" w14:textId="77777777" w:rsidR="00AC68FB" w:rsidRDefault="00AC68FB" w:rsidP="00DE5CC2">
      <w:r>
        <w:separator/>
      </w:r>
    </w:p>
  </w:footnote>
  <w:footnote w:type="continuationSeparator" w:id="0">
    <w:p w14:paraId="507272E3" w14:textId="77777777" w:rsidR="00AC68FB" w:rsidRDefault="00AC68FB"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6E2C" w14:textId="77777777" w:rsidR="006F1C7D" w:rsidRPr="00DC36D1" w:rsidRDefault="00DC36D1" w:rsidP="00DC36D1">
    <w:pPr>
      <w:pStyle w:val="Yltunniste"/>
      <w:ind w:left="1276"/>
    </w:pPr>
    <w:r>
      <w:rPr>
        <w:noProof/>
      </w:rPr>
      <w:drawing>
        <wp:inline distT="0" distB="0" distL="0" distR="0" wp14:anchorId="746D6178" wp14:editId="23411E0C">
          <wp:extent cx="1865376" cy="1043655"/>
          <wp:effectExtent l="0" t="0" r="1905"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5256" r="5367"/>
                  <a:stretch/>
                </pic:blipFill>
                <pic:spPr bwMode="auto">
                  <a:xfrm>
                    <a:off x="0" y="0"/>
                    <a:ext cx="1866191" cy="104411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11973"/>
      <w:docPartObj>
        <w:docPartGallery w:val="Page Numbers (Top of Page)"/>
        <w:docPartUnique/>
      </w:docPartObj>
    </w:sdtPr>
    <w:sdtEndPr>
      <w:rPr>
        <w:noProof/>
      </w:rPr>
    </w:sdtEndPr>
    <w:sdtContent>
      <w:p w14:paraId="5E84A565" w14:textId="77777777" w:rsidR="00AB0555" w:rsidRPr="00AB0555" w:rsidRDefault="00AB0555" w:rsidP="00AB0555">
        <w:pPr>
          <w:pStyle w:val="Yltunniste"/>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49A6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82EB3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CF4CE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E10C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5EE4D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61AE5E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ADA9C3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1A78D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F4F6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2D4B4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2293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A6437F"/>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2" w15:restartNumberingAfterBreak="0">
    <w:nsid w:val="4C7A2624"/>
    <w:multiLevelType w:val="multilevel"/>
    <w:tmpl w:val="C598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618912">
    <w:abstractNumId w:val="0"/>
  </w:num>
  <w:num w:numId="2" w16cid:durableId="174157394">
    <w:abstractNumId w:val="10"/>
  </w:num>
  <w:num w:numId="3" w16cid:durableId="1869680894">
    <w:abstractNumId w:val="8"/>
  </w:num>
  <w:num w:numId="4" w16cid:durableId="215745909">
    <w:abstractNumId w:val="7"/>
  </w:num>
  <w:num w:numId="5" w16cid:durableId="846752460">
    <w:abstractNumId w:val="6"/>
  </w:num>
  <w:num w:numId="6" w16cid:durableId="364674896">
    <w:abstractNumId w:val="5"/>
  </w:num>
  <w:num w:numId="7" w16cid:durableId="906650498">
    <w:abstractNumId w:val="9"/>
  </w:num>
  <w:num w:numId="8" w16cid:durableId="530270250">
    <w:abstractNumId w:val="4"/>
  </w:num>
  <w:num w:numId="9" w16cid:durableId="2024746637">
    <w:abstractNumId w:val="3"/>
  </w:num>
  <w:num w:numId="10" w16cid:durableId="260771201">
    <w:abstractNumId w:val="2"/>
  </w:num>
  <w:num w:numId="11" w16cid:durableId="22101127">
    <w:abstractNumId w:val="1"/>
  </w:num>
  <w:num w:numId="12" w16cid:durableId="1988975722">
    <w:abstractNumId w:val="11"/>
  </w:num>
  <w:num w:numId="13" w16cid:durableId="1425371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autoHyphenation/>
  <w:hyphenationZone w:val="425"/>
  <w:characterSpacingControl w:val="doNotCompress"/>
  <w:hdrShapeDefaults>
    <o:shapedefaults v:ext="edit" spidmax="2050">
      <o:colormru v:ext="edit" colors="#005a7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69A"/>
    <w:rsid w:val="00022B87"/>
    <w:rsid w:val="0002482D"/>
    <w:rsid w:val="000353D2"/>
    <w:rsid w:val="0003782E"/>
    <w:rsid w:val="00044752"/>
    <w:rsid w:val="00071F79"/>
    <w:rsid w:val="000A6C17"/>
    <w:rsid w:val="000A77FF"/>
    <w:rsid w:val="000B626F"/>
    <w:rsid w:val="000B73AE"/>
    <w:rsid w:val="000C7689"/>
    <w:rsid w:val="000D70C4"/>
    <w:rsid w:val="001117A2"/>
    <w:rsid w:val="0011594B"/>
    <w:rsid w:val="001216B1"/>
    <w:rsid w:val="0012698A"/>
    <w:rsid w:val="00183A63"/>
    <w:rsid w:val="00187797"/>
    <w:rsid w:val="0019296A"/>
    <w:rsid w:val="001A1C58"/>
    <w:rsid w:val="001C60EC"/>
    <w:rsid w:val="001C6F02"/>
    <w:rsid w:val="001D150A"/>
    <w:rsid w:val="002140C4"/>
    <w:rsid w:val="00225EE8"/>
    <w:rsid w:val="002477EC"/>
    <w:rsid w:val="00272686"/>
    <w:rsid w:val="002809D0"/>
    <w:rsid w:val="0028231B"/>
    <w:rsid w:val="00283B57"/>
    <w:rsid w:val="00286622"/>
    <w:rsid w:val="00287BE6"/>
    <w:rsid w:val="00290236"/>
    <w:rsid w:val="002A2556"/>
    <w:rsid w:val="002A2EC4"/>
    <w:rsid w:val="002B1064"/>
    <w:rsid w:val="002C0A68"/>
    <w:rsid w:val="002E04D2"/>
    <w:rsid w:val="002E3BAE"/>
    <w:rsid w:val="00311DDC"/>
    <w:rsid w:val="00332912"/>
    <w:rsid w:val="00342E74"/>
    <w:rsid w:val="003634E3"/>
    <w:rsid w:val="00383DC8"/>
    <w:rsid w:val="00385B8A"/>
    <w:rsid w:val="003D7537"/>
    <w:rsid w:val="003F6B64"/>
    <w:rsid w:val="00405166"/>
    <w:rsid w:val="004145C6"/>
    <w:rsid w:val="00431200"/>
    <w:rsid w:val="004400A3"/>
    <w:rsid w:val="004C5431"/>
    <w:rsid w:val="004D3B36"/>
    <w:rsid w:val="00532D6E"/>
    <w:rsid w:val="00562E02"/>
    <w:rsid w:val="00595CC2"/>
    <w:rsid w:val="00595FEB"/>
    <w:rsid w:val="0059680D"/>
    <w:rsid w:val="005A0E0A"/>
    <w:rsid w:val="005A5628"/>
    <w:rsid w:val="005B364C"/>
    <w:rsid w:val="005D40CE"/>
    <w:rsid w:val="005E07B2"/>
    <w:rsid w:val="00622A51"/>
    <w:rsid w:val="006370B8"/>
    <w:rsid w:val="00641089"/>
    <w:rsid w:val="00651769"/>
    <w:rsid w:val="00694D7C"/>
    <w:rsid w:val="006B1A2C"/>
    <w:rsid w:val="006C686A"/>
    <w:rsid w:val="006F1C7D"/>
    <w:rsid w:val="00715775"/>
    <w:rsid w:val="0073132A"/>
    <w:rsid w:val="007353C8"/>
    <w:rsid w:val="007460D3"/>
    <w:rsid w:val="00747E30"/>
    <w:rsid w:val="00757786"/>
    <w:rsid w:val="0076666F"/>
    <w:rsid w:val="00774AB3"/>
    <w:rsid w:val="007B2E8A"/>
    <w:rsid w:val="007B6B07"/>
    <w:rsid w:val="007E2798"/>
    <w:rsid w:val="008039BD"/>
    <w:rsid w:val="00803B35"/>
    <w:rsid w:val="008053A8"/>
    <w:rsid w:val="008408BB"/>
    <w:rsid w:val="00862863"/>
    <w:rsid w:val="008A7624"/>
    <w:rsid w:val="008B2CA3"/>
    <w:rsid w:val="008B2F37"/>
    <w:rsid w:val="008D386F"/>
    <w:rsid w:val="00907A66"/>
    <w:rsid w:val="00921ACC"/>
    <w:rsid w:val="00930716"/>
    <w:rsid w:val="009407C7"/>
    <w:rsid w:val="00961A36"/>
    <w:rsid w:val="009704B0"/>
    <w:rsid w:val="00976AE8"/>
    <w:rsid w:val="0098112B"/>
    <w:rsid w:val="0099597C"/>
    <w:rsid w:val="009A11F2"/>
    <w:rsid w:val="009B3DCE"/>
    <w:rsid w:val="009F374F"/>
    <w:rsid w:val="00A04F3E"/>
    <w:rsid w:val="00A066BF"/>
    <w:rsid w:val="00A17A11"/>
    <w:rsid w:val="00A26581"/>
    <w:rsid w:val="00A307C7"/>
    <w:rsid w:val="00A31F19"/>
    <w:rsid w:val="00A356AB"/>
    <w:rsid w:val="00A71DC9"/>
    <w:rsid w:val="00A81ACF"/>
    <w:rsid w:val="00A9281A"/>
    <w:rsid w:val="00AA12B4"/>
    <w:rsid w:val="00AB0555"/>
    <w:rsid w:val="00AB169A"/>
    <w:rsid w:val="00AB71B6"/>
    <w:rsid w:val="00AB7493"/>
    <w:rsid w:val="00AC68FB"/>
    <w:rsid w:val="00B03645"/>
    <w:rsid w:val="00B1166E"/>
    <w:rsid w:val="00B5066D"/>
    <w:rsid w:val="00B50BC4"/>
    <w:rsid w:val="00B55E87"/>
    <w:rsid w:val="00B64EFE"/>
    <w:rsid w:val="00B85216"/>
    <w:rsid w:val="00B937B3"/>
    <w:rsid w:val="00BF7D99"/>
    <w:rsid w:val="00C20C51"/>
    <w:rsid w:val="00C57404"/>
    <w:rsid w:val="00C61B83"/>
    <w:rsid w:val="00C61B92"/>
    <w:rsid w:val="00C83E08"/>
    <w:rsid w:val="00C87B2C"/>
    <w:rsid w:val="00CB74BB"/>
    <w:rsid w:val="00CD2CAC"/>
    <w:rsid w:val="00CD4C35"/>
    <w:rsid w:val="00CD76B6"/>
    <w:rsid w:val="00D02C92"/>
    <w:rsid w:val="00D11432"/>
    <w:rsid w:val="00D278DA"/>
    <w:rsid w:val="00D30B77"/>
    <w:rsid w:val="00D64B2F"/>
    <w:rsid w:val="00D66843"/>
    <w:rsid w:val="00D73232"/>
    <w:rsid w:val="00D762D4"/>
    <w:rsid w:val="00DC36D1"/>
    <w:rsid w:val="00DC4E8D"/>
    <w:rsid w:val="00DD209B"/>
    <w:rsid w:val="00DD3253"/>
    <w:rsid w:val="00DD744D"/>
    <w:rsid w:val="00DE5CC2"/>
    <w:rsid w:val="00DF333A"/>
    <w:rsid w:val="00DF6515"/>
    <w:rsid w:val="00E00347"/>
    <w:rsid w:val="00E04726"/>
    <w:rsid w:val="00E1026F"/>
    <w:rsid w:val="00E13047"/>
    <w:rsid w:val="00E20FC1"/>
    <w:rsid w:val="00E271FE"/>
    <w:rsid w:val="00E3287F"/>
    <w:rsid w:val="00E36BBF"/>
    <w:rsid w:val="00E6384F"/>
    <w:rsid w:val="00E70914"/>
    <w:rsid w:val="00E90029"/>
    <w:rsid w:val="00EA1084"/>
    <w:rsid w:val="00EA7B18"/>
    <w:rsid w:val="00EC123B"/>
    <w:rsid w:val="00EC6D83"/>
    <w:rsid w:val="00ED1575"/>
    <w:rsid w:val="00EE6EA7"/>
    <w:rsid w:val="00EF10AE"/>
    <w:rsid w:val="00EF4251"/>
    <w:rsid w:val="00F00FC7"/>
    <w:rsid w:val="00F1484E"/>
    <w:rsid w:val="00F2227C"/>
    <w:rsid w:val="00F401FE"/>
    <w:rsid w:val="00F52DA0"/>
    <w:rsid w:val="00F665CF"/>
    <w:rsid w:val="00F82F39"/>
    <w:rsid w:val="00F85235"/>
    <w:rsid w:val="00FE077E"/>
    <w:rsid w:val="00FE4CB7"/>
    <w:rsid w:val="00FE57F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5a7d"/>
    </o:shapedefaults>
    <o:shapelayout v:ext="edit">
      <o:idmap v:ext="edit" data="2"/>
    </o:shapelayout>
  </w:shapeDefaults>
  <w:decimalSymbol w:val=","/>
  <w:listSeparator w:val=";"/>
  <w14:docId w14:val="0E3A0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CB74BB"/>
    <w:pPr>
      <w:spacing w:after="480" w:line="360" w:lineRule="auto"/>
    </w:pPr>
    <w:rPr>
      <w:rFonts w:ascii="Calibri" w:hAnsi="Calibri"/>
      <w:sz w:val="24"/>
      <w:szCs w:val="24"/>
    </w:rPr>
  </w:style>
  <w:style w:type="paragraph" w:styleId="Otsikko1">
    <w:name w:val="heading 1"/>
    <w:basedOn w:val="Normaali"/>
    <w:next w:val="Normaali"/>
    <w:link w:val="Otsikko1Char"/>
    <w:qFormat/>
    <w:rsid w:val="00E36BBF"/>
    <w:pPr>
      <w:keepNext/>
      <w:keepLines/>
      <w:numPr>
        <w:numId w:val="12"/>
      </w:numPr>
      <w:spacing w:before="480" w:after="360"/>
      <w:outlineLvl w:val="0"/>
    </w:pPr>
    <w:rPr>
      <w:rFonts w:asciiTheme="minorHAnsi" w:eastAsiaTheme="majorEastAsia" w:hAnsiTheme="minorHAnsi" w:cstheme="majorBidi"/>
      <w:b/>
      <w:sz w:val="32"/>
      <w:szCs w:val="32"/>
    </w:rPr>
  </w:style>
  <w:style w:type="paragraph" w:styleId="Otsikko2">
    <w:name w:val="heading 2"/>
    <w:basedOn w:val="Normaali"/>
    <w:next w:val="Normaali"/>
    <w:link w:val="Otsikko2Char"/>
    <w:unhideWhenUsed/>
    <w:qFormat/>
    <w:rsid w:val="00E36BBF"/>
    <w:pPr>
      <w:keepNext/>
      <w:keepLines/>
      <w:numPr>
        <w:ilvl w:val="1"/>
        <w:numId w:val="12"/>
      </w:numPr>
      <w:spacing w:after="360"/>
      <w:outlineLvl w:val="1"/>
    </w:pPr>
    <w:rPr>
      <w:rFonts w:asciiTheme="minorHAnsi" w:eastAsiaTheme="majorEastAsia" w:hAnsiTheme="minorHAnsi" w:cstheme="majorBidi"/>
      <w:b/>
      <w:sz w:val="28"/>
      <w:szCs w:val="26"/>
    </w:rPr>
  </w:style>
  <w:style w:type="paragraph" w:styleId="Otsikko3">
    <w:name w:val="heading 3"/>
    <w:basedOn w:val="Normaali"/>
    <w:next w:val="Normaali"/>
    <w:link w:val="Otsikko3Char"/>
    <w:unhideWhenUsed/>
    <w:qFormat/>
    <w:rsid w:val="00E36BBF"/>
    <w:pPr>
      <w:keepNext/>
      <w:keepLines/>
      <w:numPr>
        <w:ilvl w:val="2"/>
        <w:numId w:val="12"/>
      </w:numPr>
      <w:spacing w:after="360"/>
      <w:outlineLvl w:val="2"/>
    </w:pPr>
    <w:rPr>
      <w:rFonts w:asciiTheme="minorHAnsi" w:eastAsiaTheme="majorEastAsia" w:hAnsiTheme="minorHAnsi" w:cstheme="majorBidi"/>
      <w:b/>
    </w:rPr>
  </w:style>
  <w:style w:type="paragraph" w:styleId="Otsikko4">
    <w:name w:val="heading 4"/>
    <w:basedOn w:val="Normaali"/>
    <w:next w:val="Normaali"/>
    <w:link w:val="Otsikko4Char"/>
    <w:semiHidden/>
    <w:unhideWhenUsed/>
    <w:qFormat/>
    <w:rsid w:val="00E36BBF"/>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semiHidden/>
    <w:unhideWhenUsed/>
    <w:qFormat/>
    <w:rsid w:val="00E36BBF"/>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semiHidden/>
    <w:unhideWhenUsed/>
    <w:qFormat/>
    <w:rsid w:val="00E36BBF"/>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semiHidden/>
    <w:unhideWhenUsed/>
    <w:qFormat/>
    <w:rsid w:val="00E36BBF"/>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semiHidden/>
    <w:unhideWhenUsed/>
    <w:qFormat/>
    <w:rsid w:val="00E36BB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semiHidden/>
    <w:unhideWhenUsed/>
    <w:qFormat/>
    <w:rsid w:val="00E36BB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KansiLehti">
    <w:name w:val="KansiLehti"/>
    <w:rsid w:val="000A6C17"/>
    <w:pPr>
      <w:jc w:val="center"/>
    </w:pPr>
    <w:rPr>
      <w:rFonts w:ascii="Calibri" w:hAnsi="Calibri" w:cs="Arial"/>
      <w:sz w:val="24"/>
      <w:szCs w:val="24"/>
    </w:rPr>
  </w:style>
  <w:style w:type="paragraph" w:styleId="Yltunniste">
    <w:name w:val="header"/>
    <w:basedOn w:val="Normaali"/>
    <w:link w:val="YltunnisteChar"/>
    <w:uiPriority w:val="99"/>
    <w:rsid w:val="00DE5CC2"/>
    <w:pPr>
      <w:tabs>
        <w:tab w:val="center" w:pos="4819"/>
        <w:tab w:val="right" w:pos="9638"/>
      </w:tabs>
    </w:pPr>
  </w:style>
  <w:style w:type="character" w:customStyle="1" w:styleId="YltunnisteChar">
    <w:name w:val="Ylätunniste Char"/>
    <w:link w:val="Yltunniste"/>
    <w:uiPriority w:val="99"/>
    <w:rsid w:val="00DE5CC2"/>
    <w:rPr>
      <w:sz w:val="24"/>
      <w:szCs w:val="24"/>
    </w:rPr>
  </w:style>
  <w:style w:type="paragraph" w:styleId="Alatunniste">
    <w:name w:val="footer"/>
    <w:link w:val="AlatunnisteChar"/>
    <w:uiPriority w:val="99"/>
    <w:rsid w:val="0076666F"/>
    <w:pPr>
      <w:tabs>
        <w:tab w:val="center" w:pos="4819"/>
        <w:tab w:val="right" w:pos="9638"/>
      </w:tabs>
    </w:pPr>
    <w:rPr>
      <w:rFonts w:ascii="Calibri" w:hAnsi="Calibri"/>
      <w:sz w:val="24"/>
      <w:szCs w:val="24"/>
    </w:rPr>
  </w:style>
  <w:style w:type="character" w:customStyle="1" w:styleId="AlatunnisteChar">
    <w:name w:val="Alatunniste Char"/>
    <w:link w:val="Alatunniste"/>
    <w:uiPriority w:val="99"/>
    <w:rsid w:val="0076666F"/>
    <w:rPr>
      <w:rFonts w:ascii="Calibri" w:hAnsi="Calibri"/>
      <w:sz w:val="24"/>
      <w:szCs w:val="24"/>
    </w:rPr>
  </w:style>
  <w:style w:type="paragraph" w:styleId="Seliteteksti">
    <w:name w:val="Balloon Text"/>
    <w:basedOn w:val="Normaali"/>
    <w:link w:val="SelitetekstiChar"/>
    <w:rsid w:val="002E04D2"/>
    <w:rPr>
      <w:rFonts w:ascii="Tahoma" w:hAnsi="Tahoma" w:cs="Tahoma"/>
      <w:sz w:val="16"/>
      <w:szCs w:val="16"/>
    </w:rPr>
  </w:style>
  <w:style w:type="character" w:customStyle="1" w:styleId="SelitetekstiChar">
    <w:name w:val="Seliteteksti Char"/>
    <w:link w:val="Seliteteksti"/>
    <w:rsid w:val="002E04D2"/>
    <w:rPr>
      <w:rFonts w:ascii="Tahoma" w:hAnsi="Tahoma" w:cs="Tahoma"/>
      <w:sz w:val="16"/>
      <w:szCs w:val="16"/>
    </w:rPr>
  </w:style>
  <w:style w:type="paragraph" w:customStyle="1" w:styleId="Kansilehtialanimi">
    <w:name w:val="Kansilehti_alanimi"/>
    <w:qFormat/>
    <w:rsid w:val="00D66843"/>
    <w:pPr>
      <w:spacing w:before="240" w:after="240" w:line="259" w:lineRule="auto"/>
      <w:ind w:left="1276"/>
    </w:pPr>
    <w:rPr>
      <w:rFonts w:ascii="Calibri" w:hAnsi="Calibri"/>
      <w:b/>
      <w:sz w:val="36"/>
      <w:szCs w:val="24"/>
    </w:rPr>
  </w:style>
  <w:style w:type="paragraph" w:customStyle="1" w:styleId="Kansilehtitekij">
    <w:name w:val="Kansilehti_tekijä"/>
    <w:qFormat/>
    <w:rsid w:val="00F82F39"/>
    <w:pPr>
      <w:spacing w:before="120" w:after="3240"/>
      <w:ind w:left="1276"/>
    </w:pPr>
    <w:rPr>
      <w:rFonts w:ascii="Calibri" w:hAnsi="Calibri"/>
      <w:sz w:val="24"/>
      <w:szCs w:val="24"/>
    </w:rPr>
  </w:style>
  <w:style w:type="paragraph" w:customStyle="1" w:styleId="KansliehtiOpintotiedot">
    <w:name w:val="Kansliehti_Opintotiedot"/>
    <w:next w:val="Normaali"/>
    <w:qFormat/>
    <w:rsid w:val="00ED1575"/>
    <w:pPr>
      <w:spacing w:before="60" w:after="60"/>
      <w:ind w:left="1276"/>
    </w:pPr>
    <w:rPr>
      <w:rFonts w:ascii="Calibri" w:hAnsi="Calibri"/>
      <w:sz w:val="28"/>
      <w:szCs w:val="24"/>
    </w:rPr>
  </w:style>
  <w:style w:type="character" w:customStyle="1" w:styleId="Otsikko1Char">
    <w:name w:val="Otsikko 1 Char"/>
    <w:basedOn w:val="Kappaleenoletusfontti"/>
    <w:link w:val="Otsikko1"/>
    <w:rsid w:val="00E36BBF"/>
    <w:rPr>
      <w:rFonts w:asciiTheme="minorHAnsi" w:eastAsiaTheme="majorEastAsia" w:hAnsiTheme="minorHAnsi" w:cstheme="majorBidi"/>
      <w:b/>
      <w:sz w:val="32"/>
      <w:szCs w:val="32"/>
    </w:rPr>
  </w:style>
  <w:style w:type="paragraph" w:styleId="Otsikko">
    <w:name w:val="Title"/>
    <w:basedOn w:val="Normaali"/>
    <w:next w:val="Normaali"/>
    <w:link w:val="OtsikkoChar"/>
    <w:qFormat/>
    <w:rsid w:val="00286622"/>
    <w:pPr>
      <w:spacing w:before="3120"/>
      <w:ind w:left="1276"/>
      <w:contextualSpacing/>
    </w:pPr>
    <w:rPr>
      <w:rFonts w:eastAsiaTheme="majorEastAsia" w:cstheme="majorBidi"/>
      <w:b/>
      <w:spacing w:val="-10"/>
      <w:kern w:val="28"/>
      <w:sz w:val="56"/>
      <w:szCs w:val="56"/>
    </w:rPr>
  </w:style>
  <w:style w:type="character" w:customStyle="1" w:styleId="OtsikkoChar">
    <w:name w:val="Otsikko Char"/>
    <w:basedOn w:val="Kappaleenoletusfontti"/>
    <w:link w:val="Otsikko"/>
    <w:rsid w:val="00286622"/>
    <w:rPr>
      <w:rFonts w:ascii="Calibri" w:eastAsiaTheme="majorEastAsia" w:hAnsi="Calibri" w:cstheme="majorBidi"/>
      <w:b/>
      <w:spacing w:val="-10"/>
      <w:kern w:val="28"/>
      <w:sz w:val="56"/>
      <w:szCs w:val="56"/>
    </w:rPr>
  </w:style>
  <w:style w:type="character" w:customStyle="1" w:styleId="Otsikko2Char">
    <w:name w:val="Otsikko 2 Char"/>
    <w:basedOn w:val="Kappaleenoletusfontti"/>
    <w:link w:val="Otsikko2"/>
    <w:rsid w:val="00E36BBF"/>
    <w:rPr>
      <w:rFonts w:asciiTheme="minorHAnsi" w:eastAsiaTheme="majorEastAsia" w:hAnsiTheme="minorHAnsi" w:cstheme="majorBidi"/>
      <w:b/>
      <w:sz w:val="28"/>
      <w:szCs w:val="26"/>
    </w:rPr>
  </w:style>
  <w:style w:type="paragraph" w:styleId="Hakemisto3">
    <w:name w:val="index 3"/>
    <w:basedOn w:val="Normaali"/>
    <w:next w:val="Normaali"/>
    <w:autoRedefine/>
    <w:rsid w:val="00E36BBF"/>
    <w:pPr>
      <w:ind w:left="720" w:hanging="240"/>
    </w:pPr>
  </w:style>
  <w:style w:type="character" w:customStyle="1" w:styleId="Otsikko3Char">
    <w:name w:val="Otsikko 3 Char"/>
    <w:basedOn w:val="Kappaleenoletusfontti"/>
    <w:link w:val="Otsikko3"/>
    <w:rsid w:val="00E36BBF"/>
    <w:rPr>
      <w:rFonts w:asciiTheme="minorHAnsi" w:eastAsiaTheme="majorEastAsia" w:hAnsiTheme="minorHAnsi" w:cstheme="majorBidi"/>
      <w:b/>
      <w:sz w:val="24"/>
      <w:szCs w:val="24"/>
    </w:rPr>
  </w:style>
  <w:style w:type="character" w:customStyle="1" w:styleId="Otsikko4Char">
    <w:name w:val="Otsikko 4 Char"/>
    <w:basedOn w:val="Kappaleenoletusfontti"/>
    <w:link w:val="Otsikko4"/>
    <w:semiHidden/>
    <w:rsid w:val="00E36BBF"/>
    <w:rPr>
      <w:rFonts w:asciiTheme="majorHAnsi" w:eastAsiaTheme="majorEastAsia" w:hAnsiTheme="majorHAnsi" w:cstheme="majorBidi"/>
      <w:i/>
      <w:iCs/>
      <w:color w:val="2E74B5" w:themeColor="accent1" w:themeShade="BF"/>
      <w:sz w:val="24"/>
      <w:szCs w:val="24"/>
    </w:rPr>
  </w:style>
  <w:style w:type="character" w:customStyle="1" w:styleId="Otsikko5Char">
    <w:name w:val="Otsikko 5 Char"/>
    <w:basedOn w:val="Kappaleenoletusfontti"/>
    <w:link w:val="Otsikko5"/>
    <w:semiHidden/>
    <w:rsid w:val="00E36BBF"/>
    <w:rPr>
      <w:rFonts w:asciiTheme="majorHAnsi" w:eastAsiaTheme="majorEastAsia" w:hAnsiTheme="majorHAnsi" w:cstheme="majorBidi"/>
      <w:color w:val="2E74B5" w:themeColor="accent1" w:themeShade="BF"/>
      <w:sz w:val="24"/>
      <w:szCs w:val="24"/>
    </w:rPr>
  </w:style>
  <w:style w:type="character" w:customStyle="1" w:styleId="Otsikko6Char">
    <w:name w:val="Otsikko 6 Char"/>
    <w:basedOn w:val="Kappaleenoletusfontti"/>
    <w:link w:val="Otsikko6"/>
    <w:semiHidden/>
    <w:rsid w:val="00E36BBF"/>
    <w:rPr>
      <w:rFonts w:asciiTheme="majorHAnsi" w:eastAsiaTheme="majorEastAsia" w:hAnsiTheme="majorHAnsi" w:cstheme="majorBidi"/>
      <w:color w:val="1F4D78" w:themeColor="accent1" w:themeShade="7F"/>
      <w:sz w:val="24"/>
      <w:szCs w:val="24"/>
    </w:rPr>
  </w:style>
  <w:style w:type="character" w:customStyle="1" w:styleId="Otsikko7Char">
    <w:name w:val="Otsikko 7 Char"/>
    <w:basedOn w:val="Kappaleenoletusfontti"/>
    <w:link w:val="Otsikko7"/>
    <w:semiHidden/>
    <w:rsid w:val="00E36BBF"/>
    <w:rPr>
      <w:rFonts w:asciiTheme="majorHAnsi" w:eastAsiaTheme="majorEastAsia" w:hAnsiTheme="majorHAnsi" w:cstheme="majorBidi"/>
      <w:i/>
      <w:iCs/>
      <w:color w:val="1F4D78" w:themeColor="accent1" w:themeShade="7F"/>
      <w:sz w:val="24"/>
      <w:szCs w:val="24"/>
    </w:rPr>
  </w:style>
  <w:style w:type="character" w:customStyle="1" w:styleId="Otsikko8Char">
    <w:name w:val="Otsikko 8 Char"/>
    <w:basedOn w:val="Kappaleenoletusfontti"/>
    <w:link w:val="Otsikko8"/>
    <w:semiHidden/>
    <w:rsid w:val="00E36BBF"/>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semiHidden/>
    <w:rsid w:val="00E36BBF"/>
    <w:rPr>
      <w:rFonts w:asciiTheme="majorHAnsi" w:eastAsiaTheme="majorEastAsia" w:hAnsiTheme="majorHAnsi" w:cstheme="majorBidi"/>
      <w:i/>
      <w:iCs/>
      <w:color w:val="272727" w:themeColor="text1" w:themeTint="D8"/>
      <w:sz w:val="21"/>
      <w:szCs w:val="21"/>
    </w:rPr>
  </w:style>
  <w:style w:type="paragraph" w:customStyle="1" w:styleId="OmaKappaleotsikko">
    <w:name w:val="Oma_Kappaleotsikko"/>
    <w:basedOn w:val="Normaali"/>
    <w:next w:val="Normaali"/>
    <w:qFormat/>
    <w:rsid w:val="00CB74BB"/>
    <w:pPr>
      <w:spacing w:after="360"/>
    </w:pPr>
    <w:rPr>
      <w:b/>
      <w:lang w:val="en-US"/>
    </w:rPr>
  </w:style>
  <w:style w:type="character" w:styleId="Hyperlinkki">
    <w:name w:val="Hyperlink"/>
    <w:basedOn w:val="Kappaleenoletusfontti"/>
    <w:uiPriority w:val="99"/>
    <w:rsid w:val="00CB74BB"/>
    <w:rPr>
      <w:color w:val="0563C1" w:themeColor="hyperlink"/>
      <w:u w:val="single"/>
    </w:rPr>
  </w:style>
  <w:style w:type="character" w:styleId="Ratkaisematonmaininta">
    <w:name w:val="Unresolved Mention"/>
    <w:basedOn w:val="Kappaleenoletusfontti"/>
    <w:uiPriority w:val="99"/>
    <w:semiHidden/>
    <w:unhideWhenUsed/>
    <w:rsid w:val="00CB74BB"/>
    <w:rPr>
      <w:color w:val="605E5C"/>
      <w:shd w:val="clear" w:color="auto" w:fill="E1DFDD"/>
    </w:rPr>
  </w:style>
  <w:style w:type="paragraph" w:styleId="Kuvaotsikko">
    <w:name w:val="caption"/>
    <w:basedOn w:val="Normaali"/>
    <w:next w:val="Normaali"/>
    <w:unhideWhenUsed/>
    <w:qFormat/>
    <w:rsid w:val="003D7537"/>
    <w:rPr>
      <w:iCs/>
      <w:szCs w:val="18"/>
    </w:rPr>
  </w:style>
  <w:style w:type="table" w:styleId="TaulukkoRuudukko">
    <w:name w:val="Table Grid"/>
    <w:basedOn w:val="Normaalitaulukko"/>
    <w:rsid w:val="00CB7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aOTS1">
    <w:name w:val="Oma_OTS1"/>
    <w:next w:val="Lhdeluettelo"/>
    <w:qFormat/>
    <w:rsid w:val="003D7537"/>
    <w:pPr>
      <w:spacing w:before="480" w:after="360"/>
      <w:outlineLvl w:val="0"/>
    </w:pPr>
    <w:rPr>
      <w:rFonts w:ascii="Calibri" w:hAnsi="Calibri"/>
      <w:b/>
      <w:sz w:val="32"/>
      <w:szCs w:val="24"/>
    </w:rPr>
  </w:style>
  <w:style w:type="paragraph" w:customStyle="1" w:styleId="OmaOTS2">
    <w:name w:val="Oma_OTS2"/>
    <w:basedOn w:val="Lhdeluettelo"/>
    <w:qFormat/>
    <w:rsid w:val="00D11432"/>
    <w:pPr>
      <w:spacing w:after="360"/>
      <w:outlineLvl w:val="1"/>
    </w:pPr>
    <w:rPr>
      <w:b/>
      <w:sz w:val="28"/>
    </w:rPr>
  </w:style>
  <w:style w:type="paragraph" w:styleId="Lhdeluettelo">
    <w:name w:val="Bibliography"/>
    <w:basedOn w:val="Normaali"/>
    <w:uiPriority w:val="37"/>
    <w:semiHidden/>
    <w:unhideWhenUsed/>
    <w:rsid w:val="003D7537"/>
    <w:pPr>
      <w:spacing w:after="320" w:line="240" w:lineRule="auto"/>
    </w:pPr>
  </w:style>
  <w:style w:type="paragraph" w:styleId="Sisluet1">
    <w:name w:val="toc 1"/>
    <w:basedOn w:val="Normaali"/>
    <w:next w:val="Normaali"/>
    <w:autoRedefine/>
    <w:uiPriority w:val="39"/>
    <w:rsid w:val="00D11432"/>
    <w:pPr>
      <w:spacing w:after="100"/>
    </w:pPr>
    <w:rPr>
      <w:b/>
    </w:rPr>
  </w:style>
  <w:style w:type="paragraph" w:styleId="Sisluet2">
    <w:name w:val="toc 2"/>
    <w:basedOn w:val="Normaali"/>
    <w:next w:val="Normaali"/>
    <w:autoRedefine/>
    <w:uiPriority w:val="39"/>
    <w:rsid w:val="00D11432"/>
    <w:pPr>
      <w:spacing w:after="100"/>
      <w:ind w:left="240"/>
    </w:pPr>
  </w:style>
  <w:style w:type="paragraph" w:styleId="Sisluet3">
    <w:name w:val="toc 3"/>
    <w:basedOn w:val="Normaali"/>
    <w:next w:val="Normaali"/>
    <w:autoRedefine/>
    <w:uiPriority w:val="39"/>
    <w:rsid w:val="00D11432"/>
    <w:pPr>
      <w:spacing w:after="100"/>
      <w:ind w:left="480"/>
    </w:pPr>
  </w:style>
  <w:style w:type="paragraph" w:styleId="Kuvaotsikkoluettelo">
    <w:name w:val="table of figures"/>
    <w:basedOn w:val="Normaali"/>
    <w:next w:val="Normaali"/>
    <w:uiPriority w:val="99"/>
    <w:rsid w:val="00D11432"/>
    <w:pPr>
      <w:spacing w:after="0"/>
    </w:pPr>
  </w:style>
  <w:style w:type="character" w:styleId="Voimakas">
    <w:name w:val="Strong"/>
    <w:basedOn w:val="Kappaleenoletusfontti"/>
    <w:uiPriority w:val="22"/>
    <w:qFormat/>
    <w:rsid w:val="00AB169A"/>
    <w:rPr>
      <w:b/>
      <w:bCs/>
    </w:rPr>
  </w:style>
  <w:style w:type="paragraph" w:styleId="Luettelokappale">
    <w:name w:val="List Paragraph"/>
    <w:basedOn w:val="Normaali"/>
    <w:uiPriority w:val="34"/>
    <w:qFormat/>
    <w:rsid w:val="00AB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5216">
      <w:bodyDiv w:val="1"/>
      <w:marLeft w:val="0"/>
      <w:marRight w:val="0"/>
      <w:marTop w:val="0"/>
      <w:marBottom w:val="0"/>
      <w:divBdr>
        <w:top w:val="none" w:sz="0" w:space="0" w:color="auto"/>
        <w:left w:val="none" w:sz="0" w:space="0" w:color="auto"/>
        <w:bottom w:val="none" w:sz="0" w:space="0" w:color="auto"/>
        <w:right w:val="none" w:sz="0" w:space="0" w:color="auto"/>
      </w:divBdr>
    </w:div>
    <w:div w:id="114512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github.com/j3rvis/gol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Desktop\Koulu\ICT-valmiudet\Raportointimalli_tyhj&#228;.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faultSectionNames xmlns="e1596cb2-3052-491e-8990-422568bff2e9" xsi:nil="true"/>
    <FolderType xmlns="e1596cb2-3052-491e-8990-422568bff2e9" xsi:nil="true"/>
    <Owner xmlns="e1596cb2-3052-491e-8990-422568bff2e9">
      <UserInfo>
        <DisplayName/>
        <AccountId xsi:nil="true"/>
        <AccountType/>
      </UserInfo>
    </Owner>
    <AppVersion xmlns="e1596cb2-3052-491e-8990-422568bff2e9" xsi:nil="true"/>
    <NotebookType xmlns="e1596cb2-3052-491e-8990-422568bff2e9" xsi:nil="true"/>
    <Invited_Students xmlns="e1596cb2-3052-491e-8990-422568bff2e9" xsi:nil="true"/>
    <Self_Registration_Enabled xmlns="e1596cb2-3052-491e-8990-422568bff2e9" xsi:nil="true"/>
    <CultureName xmlns="e1596cb2-3052-491e-8990-422568bff2e9" xsi:nil="true"/>
    <Students xmlns="e1596cb2-3052-491e-8990-422568bff2e9">
      <UserInfo>
        <DisplayName/>
        <AccountId xsi:nil="true"/>
        <AccountType/>
      </UserInfo>
    </Students>
    <Is_Collaboration_Space_Locked xmlns="e1596cb2-3052-491e-8990-422568bff2e9" xsi:nil="true"/>
    <Templates xmlns="e1596cb2-3052-491e-8990-422568bff2e9" xsi:nil="true"/>
    <Teachers xmlns="e1596cb2-3052-491e-8990-422568bff2e9">
      <UserInfo>
        <DisplayName/>
        <AccountId xsi:nil="true"/>
        <AccountType/>
      </UserInfo>
    </Teachers>
    <Student_Groups xmlns="e1596cb2-3052-491e-8990-422568bff2e9">
      <UserInfo>
        <DisplayName/>
        <AccountId xsi:nil="true"/>
        <AccountType/>
      </UserInfo>
    </Student_Groups>
    <Invited_Teachers xmlns="e1596cb2-3052-491e-8990-422568bff2e9" xsi:nil="true"/>
    <Has_Teacher_Only_SectionGroup xmlns="e1596cb2-3052-491e-8990-422568bff2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5EC639F765FA44A7F92E3121106A1B" ma:contentTypeVersion="30" ma:contentTypeDescription="Create a new document." ma:contentTypeScope="" ma:versionID="5689353014985cae88320d1a3f45858d">
  <xsd:schema xmlns:xsd="http://www.w3.org/2001/XMLSchema" xmlns:xs="http://www.w3.org/2001/XMLSchema" xmlns:p="http://schemas.microsoft.com/office/2006/metadata/properties" xmlns:ns3="d7158895-1b48-41c4-a65c-36a9a132725c" xmlns:ns4="e1596cb2-3052-491e-8990-422568bff2e9" targetNamespace="http://schemas.microsoft.com/office/2006/metadata/properties" ma:root="true" ma:fieldsID="c48ec0f361197ecb9b88bde97637a2d3" ns3:_="" ns4:_="">
    <xsd:import namespace="d7158895-1b48-41c4-a65c-36a9a132725c"/>
    <xsd:import namespace="e1596cb2-3052-491e-8990-422568bff2e9"/>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58895-1b48-41c4-a65c-36a9a13272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96cb2-3052-491e-8990-422568bff2e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7EF00-B367-4C8B-852F-8FB190FFF94B}">
  <ds:schemaRefs>
    <ds:schemaRef ds:uri="http://schemas.microsoft.com/office/2006/metadata/properties"/>
    <ds:schemaRef ds:uri="http://schemas.microsoft.com/office/infopath/2007/PartnerControls"/>
    <ds:schemaRef ds:uri="e1596cb2-3052-491e-8990-422568bff2e9"/>
  </ds:schemaRefs>
</ds:datastoreItem>
</file>

<file path=customXml/itemProps2.xml><?xml version="1.0" encoding="utf-8"?>
<ds:datastoreItem xmlns:ds="http://schemas.openxmlformats.org/officeDocument/2006/customXml" ds:itemID="{610DE362-51BF-4B9E-911E-F15215A60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58895-1b48-41c4-a65c-36a9a132725c"/>
    <ds:schemaRef ds:uri="e1596cb2-3052-491e-8990-422568bff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757798-334B-43CC-BC95-D5B17DD4E1A4}">
  <ds:schemaRefs>
    <ds:schemaRef ds:uri="http://schemas.microsoft.com/sharepoint/v3/contenttype/forms"/>
  </ds:schemaRefs>
</ds:datastoreItem>
</file>

<file path=customXml/itemProps4.xml><?xml version="1.0" encoding="utf-8"?>
<ds:datastoreItem xmlns:ds="http://schemas.openxmlformats.org/officeDocument/2006/customXml" ds:itemID="{A4EB2892-7871-4310-A3B2-4C474326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Raportointimalli_tyhjä.dotx</Template>
  <TotalTime>0</TotalTime>
  <Pages>9</Pages>
  <Words>764</Words>
  <Characters>6196</Characters>
  <Application>Microsoft Office Word</Application>
  <DocSecurity>0</DocSecurity>
  <Lines>51</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ICT-valmiudet raportoinnin kansilehti</vt:lpstr>
      <vt:lpstr>ICT-valmiudet raportoinnin kansilehti</vt:lpstr>
    </vt:vector>
  </TitlesOfParts>
  <Manager/>
  <Company/>
  <LinksUpToDate>false</LinksUpToDate>
  <CharactersWithSpaces>6947</CharactersWithSpaces>
  <SharedDoc>false</SharedDoc>
  <HLinks>
    <vt:vector size="12" baseType="variant">
      <vt:variant>
        <vt:i4>4587620</vt:i4>
      </vt:variant>
      <vt:variant>
        <vt:i4>2279</vt:i4>
      </vt:variant>
      <vt:variant>
        <vt:i4>1025</vt:i4>
      </vt:variant>
      <vt:variant>
        <vt:i4>1</vt:i4>
      </vt:variant>
      <vt:variant>
        <vt:lpwstr>jamk_fi_tunnus_sininen</vt:lpwstr>
      </vt:variant>
      <vt:variant>
        <vt:lpwstr/>
      </vt:variant>
      <vt:variant>
        <vt:i4>1441811</vt:i4>
      </vt:variant>
      <vt:variant>
        <vt:i4>2285</vt:i4>
      </vt:variant>
      <vt:variant>
        <vt:i4>1026</vt:i4>
      </vt:variant>
      <vt:variant>
        <vt:i4>1</vt:i4>
      </vt:variant>
      <vt:variant>
        <vt:lpwstr>jamk_nimitekstit4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ICT-valmiudet raportoinnin kansilehti</dc:title>
  <dc:subject/>
  <dc:creator/>
  <cp:keywords>kansilehti;ICT-valmiudet;Raportointi</cp:keywords>
  <dc:description/>
  <cp:lastModifiedBy/>
  <cp:revision>1</cp:revision>
  <dcterms:created xsi:type="dcterms:W3CDTF">2022-12-06T10:15:00Z</dcterms:created>
  <dcterms:modified xsi:type="dcterms:W3CDTF">2022-12-06T12:02:00Z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0x010100655EC639F765FA44A7F92E3121106A1B</vt:lpwstr>
  </property>
  <property fmtid="{D5CDD505-2E9C-101B-9397-08002B2CF9AE}" pid="3" name="TaxKeyword">
    <vt:lpwstr>2054;#kansilehti|bc64eac8-0b15-4d13-b429-feab7c3c25cd</vt:lpwstr>
  </property>
  <property fmtid="{D5CDD505-2E9C-101B-9397-08002B2CF9AE}" pid="4" name="Hakusanat">
    <vt:lpwstr>42;#opinnäytetyö|47dd8d35-a141-40c5-8920-7ff02613a437;#827;#raportointi|f69ebef5-4aab-4ee5-8f1f-b1c1fe83c58a</vt:lpwstr>
  </property>
</Properties>
</file>